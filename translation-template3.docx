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B333" w14:textId="1E3F0332" w:rsidR="00CE497B" w:rsidRDefault="00CE497B">
      <w:pPr>
        <w:pStyle w:val="Header"/>
        <w:tabs>
          <w:tab w:val="clear" w:pos="4320"/>
          <w:tab w:val="clear" w:pos="8640"/>
        </w:tabs>
        <w:spacing w:line="480" w:lineRule="auto"/>
      </w:pPr>
    </w:p>
    <w:p w14:paraId="726A4E42" w14:textId="7349238C" w:rsidR="00683FDC" w:rsidRDefault="00683FDC">
      <w:pPr>
        <w:pStyle w:val="Header"/>
        <w:tabs>
          <w:tab w:val="clear" w:pos="4320"/>
          <w:tab w:val="clear" w:pos="8640"/>
        </w:tabs>
        <w:spacing w:line="480" w:lineRule="auto"/>
      </w:pPr>
    </w:p>
    <w:tbl>
      <w:tblPr>
        <w:tblW w:w="10080" w:type="dxa"/>
        <w:tblCellSpacing w:w="20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50"/>
        <w:gridCol w:w="1590"/>
        <w:gridCol w:w="565"/>
        <w:gridCol w:w="1296"/>
        <w:gridCol w:w="1319"/>
        <w:gridCol w:w="2160"/>
      </w:tblGrid>
      <w:tr w:rsidR="00A92AE2" w:rsidRPr="00F95B8B" w14:paraId="0219F8EA" w14:textId="77777777" w:rsidTr="00235617">
        <w:trPr>
          <w:tblCellSpacing w:w="20" w:type="dxa"/>
        </w:trPr>
        <w:tc>
          <w:tcPr>
            <w:tcW w:w="3090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8B25F5" w14:textId="2BFEAA12" w:rsidR="00A92AE2" w:rsidRPr="007F3BBE" w:rsidRDefault="00A92AE2" w:rsidP="00A92AE2">
            <w:pPr>
              <w:spacing w:before="240" w:line="360" w:lineRule="auto"/>
              <w:rPr>
                <w:szCs w:val="22"/>
              </w:rPr>
            </w:pPr>
            <w:r w:rsidRPr="00CD2C6E">
              <w:rPr>
                <w:szCs w:val="24"/>
              </w:rPr>
              <w:t>CASE NUMBER: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723BFB06" w14:textId="2C5144EE" w:rsidR="00A92AE2" w:rsidRPr="007F3BBE" w:rsidRDefault="00A92AE2" w:rsidP="00A92AE2">
            <w:pPr>
              <w:spacing w:before="240" w:line="360" w:lineRule="auto"/>
              <w:rPr>
                <w:b/>
                <w:bCs/>
                <w:szCs w:val="22"/>
              </w:rPr>
            </w:pPr>
          </w:p>
        </w:tc>
      </w:tr>
      <w:tr w:rsidR="00A92AE2" w:rsidRPr="00F95B8B" w14:paraId="0229AA5C" w14:textId="77777777" w:rsidTr="00235617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96ED37E" w14:textId="1F69BA2B" w:rsidR="00A92AE2" w:rsidRPr="007F3BBE" w:rsidRDefault="00A92AE2" w:rsidP="00A92AE2">
            <w:pPr>
              <w:spacing w:before="240" w:line="360" w:lineRule="auto"/>
              <w:rPr>
                <w:szCs w:val="22"/>
              </w:rPr>
            </w:pPr>
            <w:r w:rsidRPr="00CD2C6E">
              <w:rPr>
                <w:szCs w:val="24"/>
              </w:rPr>
              <w:t>RECORING TYPE:</w:t>
            </w:r>
          </w:p>
        </w:tc>
        <w:tc>
          <w:tcPr>
            <w:tcW w:w="687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BB4623D" w14:textId="48509AD0" w:rsidR="00A92AE2" w:rsidRPr="007F3BBE" w:rsidRDefault="00A92AE2" w:rsidP="00A92AE2">
            <w:pPr>
              <w:spacing w:before="240" w:line="360" w:lineRule="auto"/>
              <w:rPr>
                <w:b/>
                <w:bCs/>
                <w:szCs w:val="22"/>
              </w:rPr>
            </w:pPr>
            <w:r w:rsidRPr="00CD2C6E">
              <w:rPr>
                <w:b/>
                <w:bCs/>
                <w:szCs w:val="24"/>
              </w:rPr>
              <w:t>INTERVIEW</w:t>
            </w:r>
          </w:p>
        </w:tc>
      </w:tr>
      <w:tr w:rsidR="00A92AE2" w:rsidRPr="00F95B8B" w14:paraId="4FC60C48" w14:textId="77777777" w:rsidTr="00235617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7949FD" w14:textId="315761A7" w:rsidR="00A92AE2" w:rsidRPr="00CC0EF5" w:rsidRDefault="00A92AE2" w:rsidP="00A92AE2">
            <w:pPr>
              <w:spacing w:before="240" w:line="360" w:lineRule="auto"/>
              <w:rPr>
                <w:szCs w:val="22"/>
              </w:rPr>
            </w:pPr>
            <w:r w:rsidRPr="00CD2C6E">
              <w:rPr>
                <w:szCs w:val="24"/>
              </w:rPr>
              <w:t>DATE:</w:t>
            </w:r>
          </w:p>
        </w:tc>
        <w:tc>
          <w:tcPr>
            <w:tcW w:w="687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F183C17" w14:textId="321FA403" w:rsidR="00A92AE2" w:rsidRPr="00CC0EF5" w:rsidRDefault="00A92AE2" w:rsidP="00A92AE2">
            <w:pPr>
              <w:spacing w:before="240" w:line="360" w:lineRule="auto"/>
              <w:rPr>
                <w:b/>
                <w:bCs/>
                <w:szCs w:val="22"/>
              </w:rPr>
            </w:pPr>
          </w:p>
        </w:tc>
      </w:tr>
      <w:tr w:rsidR="00A92AE2" w:rsidRPr="00F95B8B" w14:paraId="64C2F47C" w14:textId="77777777" w:rsidTr="00235617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BD1FC65" w14:textId="34190FE5" w:rsidR="00A92AE2" w:rsidRPr="007F3BBE" w:rsidRDefault="00A92AE2" w:rsidP="00A92AE2">
            <w:pPr>
              <w:spacing w:before="240" w:line="360" w:lineRule="auto"/>
              <w:rPr>
                <w:szCs w:val="22"/>
              </w:rPr>
            </w:pPr>
            <w:r w:rsidRPr="00CD2C6E">
              <w:rPr>
                <w:szCs w:val="24"/>
              </w:rPr>
              <w:t>TIME: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2CF0FC" w14:textId="11E874C6" w:rsidR="00A92AE2" w:rsidRPr="007F3BBE" w:rsidRDefault="00A92AE2" w:rsidP="00A92AE2">
            <w:pPr>
              <w:spacing w:before="240" w:line="360" w:lineRule="auto"/>
              <w:jc w:val="right"/>
              <w:rPr>
                <w:bCs/>
                <w:szCs w:val="22"/>
              </w:rPr>
            </w:pPr>
            <w:r w:rsidRPr="00CD2C6E">
              <w:rPr>
                <w:bCs/>
                <w:szCs w:val="24"/>
              </w:rPr>
              <w:t>FROM:</w:t>
            </w:r>
          </w:p>
        </w:tc>
        <w:tc>
          <w:tcPr>
            <w:tcW w:w="182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5D10F" w14:textId="5383E1C7" w:rsidR="00A92AE2" w:rsidRPr="007F3BBE" w:rsidRDefault="00971CD2" w:rsidP="00A92AE2">
            <w:pPr>
              <w:spacing w:before="240" w:line="360" w:lineRule="auto"/>
              <w:jc w:val="center"/>
              <w:rPr>
                <w:b/>
                <w:szCs w:val="22"/>
              </w:rPr>
            </w:pPr>
            <w:r w:rsidRPr="00CD2C6E">
              <w:rPr>
                <w:b/>
                <w:szCs w:val="24"/>
              </w:rPr>
              <w:t>00:00:00</w:t>
            </w:r>
          </w:p>
        </w:tc>
        <w:tc>
          <w:tcPr>
            <w:tcW w:w="12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D1FA4D" w14:textId="6EA7B4C4" w:rsidR="00A92AE2" w:rsidRPr="007F3BBE" w:rsidRDefault="00A92AE2" w:rsidP="00A92AE2">
            <w:pPr>
              <w:spacing w:before="240" w:line="360" w:lineRule="auto"/>
              <w:jc w:val="right"/>
              <w:rPr>
                <w:bCs/>
                <w:szCs w:val="22"/>
              </w:rPr>
            </w:pPr>
            <w:r w:rsidRPr="00CD2C6E">
              <w:rPr>
                <w:bCs/>
                <w:szCs w:val="24"/>
              </w:rPr>
              <w:t>FROM:</w:t>
            </w:r>
          </w:p>
        </w:tc>
        <w:tc>
          <w:tcPr>
            <w:tcW w:w="21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41CCB184" w14:textId="51575C4E" w:rsidR="00A92AE2" w:rsidRPr="007F3BBE" w:rsidRDefault="00A92AE2" w:rsidP="00A92AE2">
            <w:pPr>
              <w:spacing w:before="240" w:line="360" w:lineRule="auto"/>
              <w:rPr>
                <w:b/>
                <w:szCs w:val="22"/>
              </w:rPr>
            </w:pPr>
          </w:p>
        </w:tc>
      </w:tr>
      <w:tr w:rsidR="00A92AE2" w:rsidRPr="00F95B8B" w14:paraId="68834CF9" w14:textId="77777777" w:rsidTr="001A51B9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62A2997" w14:textId="7C85A12A" w:rsidR="00A92AE2" w:rsidRPr="007F3BBE" w:rsidRDefault="00A92AE2" w:rsidP="00A92AE2">
            <w:pPr>
              <w:spacing w:before="240" w:line="360" w:lineRule="auto"/>
              <w:rPr>
                <w:szCs w:val="22"/>
              </w:rPr>
            </w:pPr>
            <w:r w:rsidRPr="00CD2C6E">
              <w:rPr>
                <w:szCs w:val="24"/>
              </w:rPr>
              <w:t>DURATION:</w:t>
            </w:r>
          </w:p>
        </w:tc>
        <w:tc>
          <w:tcPr>
            <w:tcW w:w="211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676F96" w14:textId="4392CBF7" w:rsidR="00A92AE2" w:rsidRPr="007F3BBE" w:rsidRDefault="00A86E21" w:rsidP="00A92AE2">
            <w:pPr>
              <w:spacing w:before="240" w:line="36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4"/>
              </w:rPr>
              <w:t>{</w:t>
            </w:r>
            <w:proofErr w:type="gramStart"/>
            <w:r>
              <w:rPr>
                <w:b/>
                <w:szCs w:val="24"/>
              </w:rPr>
              <w:t>S.DURATION</w:t>
            </w:r>
            <w:proofErr w:type="gramEnd"/>
            <w:r>
              <w:rPr>
                <w:b/>
                <w:szCs w:val="24"/>
              </w:rPr>
              <w:t>}</w:t>
            </w:r>
          </w:p>
        </w:tc>
        <w:tc>
          <w:tcPr>
            <w:tcW w:w="4715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A8A58F4" w14:textId="262D5976" w:rsidR="00A92AE2" w:rsidRPr="006C498A" w:rsidRDefault="00BC34D6" w:rsidP="00A92AE2">
            <w:pPr>
              <w:spacing w:before="240" w:line="360" w:lineRule="auto"/>
              <w:rPr>
                <w:b/>
                <w:bCs/>
                <w:szCs w:val="22"/>
              </w:rPr>
            </w:pPr>
            <w:r w:rsidRPr="006C498A">
              <w:rPr>
                <w:b/>
                <w:bCs/>
                <w:szCs w:val="24"/>
              </w:rPr>
              <w:t>MIN</w:t>
            </w:r>
          </w:p>
        </w:tc>
      </w:tr>
      <w:tr w:rsidR="00A92AE2" w:rsidRPr="00F95B8B" w14:paraId="428155CF" w14:textId="77777777" w:rsidTr="00235617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02CDF7A" w14:textId="53E67F40" w:rsidR="00A92AE2" w:rsidRPr="007F3BBE" w:rsidRDefault="00A92AE2" w:rsidP="00A92AE2">
            <w:pPr>
              <w:spacing w:before="240" w:line="360" w:lineRule="auto"/>
              <w:rPr>
                <w:szCs w:val="22"/>
              </w:rPr>
            </w:pPr>
            <w:r w:rsidRPr="00CD2C6E">
              <w:rPr>
                <w:szCs w:val="24"/>
              </w:rPr>
              <w:t>LANGUAGE:</w:t>
            </w:r>
          </w:p>
        </w:tc>
        <w:tc>
          <w:tcPr>
            <w:tcW w:w="687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485F7D4" w14:textId="14A2DD8E" w:rsidR="00A92AE2" w:rsidRPr="007F3BBE" w:rsidRDefault="00A92AE2" w:rsidP="00A92AE2">
            <w:pPr>
              <w:spacing w:before="240" w:line="259" w:lineRule="auto"/>
              <w:rPr>
                <w:b/>
                <w:bCs/>
                <w:szCs w:val="22"/>
              </w:rPr>
            </w:pPr>
            <w:r w:rsidRPr="00CD2C6E">
              <w:rPr>
                <w:b/>
                <w:bCs/>
                <w:szCs w:val="24"/>
              </w:rPr>
              <w:t>ENGLISH</w:t>
            </w:r>
          </w:p>
        </w:tc>
      </w:tr>
      <w:tr w:rsidR="00A92AE2" w:rsidRPr="00F95B8B" w14:paraId="6B197EE4" w14:textId="77777777" w:rsidTr="00235617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6C5BF36" w14:textId="57587879" w:rsidR="00A92AE2" w:rsidRPr="007F3BBE" w:rsidRDefault="00A92AE2" w:rsidP="00A92AE2">
            <w:pPr>
              <w:spacing w:line="360" w:lineRule="auto"/>
              <w:rPr>
                <w:szCs w:val="22"/>
              </w:rPr>
            </w:pPr>
            <w:r w:rsidRPr="00CD2C6E">
              <w:rPr>
                <w:szCs w:val="24"/>
              </w:rPr>
              <w:t>PARTICIPANTS:</w:t>
            </w:r>
          </w:p>
        </w:tc>
        <w:tc>
          <w:tcPr>
            <w:tcW w:w="687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3298680" w14:textId="4AF1DB59" w:rsidR="00A92AE2" w:rsidRPr="007F3BBE" w:rsidRDefault="00A86E21" w:rsidP="00A92AE2">
            <w:pPr>
              <w:spacing w:line="360" w:lineRule="auto"/>
              <w:rPr>
                <w:b/>
                <w:szCs w:val="22"/>
              </w:rPr>
            </w:pPr>
            <w:r>
              <w:rPr>
                <w:b/>
                <w:szCs w:val="24"/>
              </w:rPr>
              <w:t>{</w:t>
            </w:r>
            <w:proofErr w:type="gramStart"/>
            <w:r>
              <w:rPr>
                <w:b/>
                <w:szCs w:val="24"/>
              </w:rPr>
              <w:t>S.SPEAKERS</w:t>
            </w:r>
            <w:proofErr w:type="gramEnd"/>
            <w:r>
              <w:rPr>
                <w:b/>
                <w:szCs w:val="24"/>
              </w:rPr>
              <w:t>}</w:t>
            </w:r>
          </w:p>
        </w:tc>
      </w:tr>
      <w:tr w:rsidR="00A92AE2" w:rsidRPr="00F95B8B" w14:paraId="5CB4456B" w14:textId="77777777" w:rsidTr="00235617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C25D8FB" w14:textId="60440302" w:rsidR="00A92AE2" w:rsidRPr="007F3BBE" w:rsidRDefault="00A92AE2" w:rsidP="00A92AE2">
            <w:pPr>
              <w:spacing w:before="240" w:line="360" w:lineRule="auto"/>
              <w:rPr>
                <w:szCs w:val="22"/>
              </w:rPr>
            </w:pPr>
            <w:r w:rsidRPr="00CD2C6E">
              <w:rPr>
                <w:szCs w:val="24"/>
              </w:rPr>
              <w:t>TRANSCRIBED BY:</w:t>
            </w:r>
          </w:p>
        </w:tc>
        <w:tc>
          <w:tcPr>
            <w:tcW w:w="687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301F22B" w14:textId="0CFFC5CA" w:rsidR="00A92AE2" w:rsidRPr="007F3BBE" w:rsidRDefault="008D26A9" w:rsidP="00A92AE2">
            <w:pPr>
              <w:spacing w:before="240" w:line="360" w:lineRule="auto"/>
              <w:rPr>
                <w:b/>
                <w:szCs w:val="22"/>
              </w:rPr>
            </w:pPr>
            <w:r>
              <w:rPr>
                <w:b/>
                <w:szCs w:val="24"/>
              </w:rPr>
              <w:t>{</w:t>
            </w:r>
            <w:proofErr w:type="gramStart"/>
            <w:r>
              <w:rPr>
                <w:b/>
                <w:szCs w:val="24"/>
              </w:rPr>
              <w:t>S.TRANSCRIBER</w:t>
            </w:r>
            <w:proofErr w:type="gramEnd"/>
            <w:r>
              <w:rPr>
                <w:b/>
                <w:szCs w:val="24"/>
              </w:rPr>
              <w:t>}</w:t>
            </w:r>
          </w:p>
        </w:tc>
      </w:tr>
      <w:tr w:rsidR="00A92AE2" w:rsidRPr="00F95B8B" w14:paraId="7F2F69A9" w14:textId="77777777" w:rsidTr="00235617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6D4F4BB" w14:textId="6D4894A6" w:rsidR="00A92AE2" w:rsidRPr="007F3BBE" w:rsidRDefault="00A92AE2" w:rsidP="00A92AE2">
            <w:pPr>
              <w:spacing w:before="240" w:line="360" w:lineRule="auto"/>
              <w:rPr>
                <w:szCs w:val="22"/>
              </w:rPr>
            </w:pPr>
            <w:r>
              <w:rPr>
                <w:szCs w:val="24"/>
              </w:rPr>
              <w:t>REVIEWED BY:</w:t>
            </w:r>
          </w:p>
        </w:tc>
        <w:tc>
          <w:tcPr>
            <w:tcW w:w="687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BD9CA6" w14:textId="07385442" w:rsidR="00A92AE2" w:rsidRPr="007F3BBE" w:rsidRDefault="008D26A9" w:rsidP="00A92AE2">
            <w:pPr>
              <w:spacing w:before="240" w:line="360" w:lineRule="auto"/>
              <w:rPr>
                <w:b/>
                <w:szCs w:val="22"/>
              </w:rPr>
            </w:pPr>
            <w:r>
              <w:rPr>
                <w:b/>
                <w:szCs w:val="24"/>
              </w:rPr>
              <w:t>{</w:t>
            </w:r>
            <w:proofErr w:type="gramStart"/>
            <w:r>
              <w:rPr>
                <w:b/>
                <w:szCs w:val="24"/>
              </w:rPr>
              <w:t>S.REVIEWER</w:t>
            </w:r>
            <w:proofErr w:type="gramEnd"/>
            <w:r>
              <w:rPr>
                <w:b/>
                <w:szCs w:val="24"/>
              </w:rPr>
              <w:t>}</w:t>
            </w:r>
          </w:p>
        </w:tc>
      </w:tr>
    </w:tbl>
    <w:p w14:paraId="67905CE1" w14:textId="1CF931DE" w:rsidR="00523A73" w:rsidRPr="007740F6" w:rsidRDefault="00523A73">
      <w:pPr>
        <w:spacing w:line="480" w:lineRule="auto"/>
        <w:ind w:left="720" w:firstLine="720"/>
        <w:rPr>
          <w:b/>
          <w:caps/>
        </w:rPr>
      </w:pPr>
    </w:p>
    <w:p w14:paraId="13314906" w14:textId="77777777" w:rsidR="00A04A2E" w:rsidRDefault="00A04A2E" w:rsidP="00B81A2D">
      <w:pPr>
        <w:spacing w:line="480" w:lineRule="auto"/>
        <w:ind w:left="720" w:firstLine="720"/>
        <w:rPr>
          <w:b/>
          <w:caps/>
        </w:rPr>
      </w:pPr>
    </w:p>
    <w:p w14:paraId="361C4049" w14:textId="0215A395" w:rsidR="007F3BBE" w:rsidRPr="00A71FDC" w:rsidRDefault="007F3BBE" w:rsidP="00B81A2D">
      <w:pPr>
        <w:spacing w:line="480" w:lineRule="auto"/>
        <w:ind w:left="720" w:firstLine="720"/>
        <w:rPr>
          <w:b/>
          <w:caps/>
        </w:rPr>
        <w:sectPr w:rsidR="007F3BBE" w:rsidRPr="00A71FDC" w:rsidSect="00884467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990" w:bottom="1440" w:left="1800" w:header="720" w:footer="720" w:gutter="0"/>
          <w:cols w:space="720"/>
          <w:titlePg/>
          <w:docGrid w:linePitch="326"/>
        </w:sect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2250"/>
      </w:tblGrid>
      <w:tr w:rsidR="00A04A2E" w:rsidRPr="00441E0B" w14:paraId="30FC1449" w14:textId="77777777" w:rsidTr="00235617">
        <w:tc>
          <w:tcPr>
            <w:tcW w:w="990" w:type="dxa"/>
          </w:tcPr>
          <w:p w14:paraId="061F0713" w14:textId="77777777" w:rsidR="00A04A2E" w:rsidRPr="00441E0B" w:rsidRDefault="00A04A2E" w:rsidP="002E7B36">
            <w:pPr>
              <w:spacing w:line="276" w:lineRule="auto"/>
              <w:rPr>
                <w:b/>
                <w:sz w:val="22"/>
                <w:lang w:val="fr-FR"/>
              </w:rPr>
            </w:pPr>
            <w:bookmarkStart w:id="0" w:name="_Hlk83298582"/>
            <w:r w:rsidRPr="00441E0B">
              <w:rPr>
                <w:b/>
                <w:sz w:val="22"/>
                <w:lang w:val="fr-FR"/>
              </w:rPr>
              <w:t>[U/I]</w:t>
            </w:r>
            <w:r>
              <w:rPr>
                <w:b/>
                <w:sz w:val="22"/>
                <w:lang w:val="fr-FR"/>
              </w:rPr>
              <w:t> :</w:t>
            </w:r>
            <w:r w:rsidRPr="00441E0B">
              <w:rPr>
                <w:b/>
                <w:sz w:val="22"/>
                <w:lang w:val="fr-FR"/>
              </w:rPr>
              <w:t xml:space="preserve"> </w:t>
            </w:r>
          </w:p>
        </w:tc>
        <w:tc>
          <w:tcPr>
            <w:tcW w:w="2250" w:type="dxa"/>
          </w:tcPr>
          <w:p w14:paraId="6F5F2ADB" w14:textId="77777777" w:rsidR="00A04A2E" w:rsidRPr="00441E0B" w:rsidRDefault="00A04A2E" w:rsidP="002E7B36">
            <w:pPr>
              <w:spacing w:line="276" w:lineRule="auto"/>
              <w:rPr>
                <w:b/>
                <w:sz w:val="22"/>
                <w:lang w:val="fr-FR"/>
              </w:rPr>
            </w:pPr>
            <w:r w:rsidRPr="00441E0B">
              <w:rPr>
                <w:b/>
                <w:sz w:val="22"/>
                <w:lang w:val="fr-FR"/>
              </w:rPr>
              <w:t>UNINTELLIGIBLE</w:t>
            </w:r>
          </w:p>
        </w:tc>
      </w:tr>
      <w:tr w:rsidR="00A04A2E" w:rsidRPr="00441E0B" w14:paraId="1BE5FB9D" w14:textId="77777777" w:rsidTr="00235617">
        <w:tc>
          <w:tcPr>
            <w:tcW w:w="990" w:type="dxa"/>
          </w:tcPr>
          <w:p w14:paraId="51A310C1" w14:textId="77777777" w:rsidR="00A04A2E" w:rsidRPr="00441E0B" w:rsidRDefault="00A04A2E" w:rsidP="002E7B36">
            <w:pPr>
              <w:spacing w:line="276" w:lineRule="auto"/>
              <w:rPr>
                <w:b/>
                <w:sz w:val="22"/>
                <w:lang w:val="fr-FR"/>
              </w:rPr>
            </w:pPr>
            <w:r w:rsidRPr="00441E0B">
              <w:rPr>
                <w:b/>
                <w:sz w:val="22"/>
                <w:lang w:val="fr-FR"/>
              </w:rPr>
              <w:t>[I/A]</w:t>
            </w:r>
            <w:r>
              <w:rPr>
                <w:b/>
                <w:sz w:val="22"/>
                <w:lang w:val="fr-FR"/>
              </w:rPr>
              <w:t> :</w:t>
            </w:r>
          </w:p>
        </w:tc>
        <w:tc>
          <w:tcPr>
            <w:tcW w:w="2250" w:type="dxa"/>
          </w:tcPr>
          <w:p w14:paraId="77C6ACF4" w14:textId="77777777" w:rsidR="00A04A2E" w:rsidRPr="00441E0B" w:rsidRDefault="00A04A2E" w:rsidP="002E7B36">
            <w:pPr>
              <w:spacing w:line="276" w:lineRule="auto"/>
              <w:rPr>
                <w:b/>
                <w:sz w:val="22"/>
                <w:lang w:val="fr-FR"/>
              </w:rPr>
            </w:pPr>
            <w:r w:rsidRPr="00441E0B">
              <w:rPr>
                <w:b/>
                <w:sz w:val="22"/>
                <w:lang w:val="fr-FR"/>
              </w:rPr>
              <w:t>INAUDIBLE</w:t>
            </w:r>
          </w:p>
        </w:tc>
      </w:tr>
      <w:tr w:rsidR="00A04A2E" w:rsidRPr="00441E0B" w14:paraId="49729713" w14:textId="77777777" w:rsidTr="00235617">
        <w:tc>
          <w:tcPr>
            <w:tcW w:w="990" w:type="dxa"/>
          </w:tcPr>
          <w:p w14:paraId="60F269F5" w14:textId="325CAC63" w:rsidR="00A04A2E" w:rsidRPr="00441E0B" w:rsidRDefault="00A04A2E" w:rsidP="002E7B36">
            <w:pPr>
              <w:spacing w:line="276" w:lineRule="auto"/>
              <w:rPr>
                <w:b/>
                <w:sz w:val="22"/>
                <w:lang w:val="fr-FR"/>
              </w:rPr>
            </w:pPr>
            <w:r w:rsidRPr="00441E0B">
              <w:rPr>
                <w:b/>
                <w:sz w:val="22"/>
                <w:lang w:val="fr-FR"/>
              </w:rPr>
              <w:t>[P/H</w:t>
            </w:r>
            <w:proofErr w:type="gramStart"/>
            <w:r w:rsidRPr="00441E0B">
              <w:rPr>
                <w:b/>
                <w:sz w:val="22"/>
                <w:lang w:val="fr-FR"/>
              </w:rPr>
              <w:t>]</w:t>
            </w:r>
            <w:r>
              <w:rPr>
                <w:b/>
                <w:sz w:val="22"/>
                <w:lang w:val="fr-FR"/>
              </w:rPr>
              <w:t>:</w:t>
            </w:r>
            <w:proofErr w:type="gramEnd"/>
          </w:p>
        </w:tc>
        <w:tc>
          <w:tcPr>
            <w:tcW w:w="2250" w:type="dxa"/>
          </w:tcPr>
          <w:p w14:paraId="4ED7D77C" w14:textId="77777777" w:rsidR="00A04A2E" w:rsidRPr="00441E0B" w:rsidRDefault="00A04A2E" w:rsidP="002E7B36">
            <w:pPr>
              <w:spacing w:line="276" w:lineRule="auto"/>
              <w:rPr>
                <w:b/>
                <w:sz w:val="22"/>
                <w:lang w:val="fr-FR"/>
              </w:rPr>
            </w:pPr>
            <w:r w:rsidRPr="00441E0B">
              <w:rPr>
                <w:b/>
                <w:sz w:val="22"/>
                <w:lang w:val="fr-FR"/>
              </w:rPr>
              <w:t>PHONETIC</w:t>
            </w:r>
          </w:p>
        </w:tc>
      </w:tr>
    </w:tbl>
    <w:bookmarkEnd w:id="0"/>
    <w:p w14:paraId="74DB124C" w14:textId="235EEE7E" w:rsidR="00CE497B" w:rsidRPr="008C5557" w:rsidRDefault="002E7B36" w:rsidP="002E7B36">
      <w:pPr>
        <w:tabs>
          <w:tab w:val="center" w:pos="3010"/>
        </w:tabs>
        <w:spacing w:line="480" w:lineRule="auto"/>
        <w:sectPr w:rsidR="00CE497B" w:rsidRPr="008C5557" w:rsidSect="00CE497B">
          <w:headerReference w:type="default" r:id="rId14"/>
          <w:type w:val="continuous"/>
          <w:pgSz w:w="12240" w:h="15840"/>
          <w:pgMar w:top="1440" w:right="990" w:bottom="1440" w:left="1800" w:header="720" w:footer="720" w:gutter="0"/>
          <w:cols w:space="720"/>
        </w:sectPr>
      </w:pPr>
      <w:r>
        <w:tab/>
      </w:r>
      <w:r>
        <w:br w:type="textWrapping" w:clear="all"/>
      </w:r>
    </w:p>
    <w:tbl>
      <w:tblPr>
        <w:tblW w:w="9990" w:type="dxa"/>
        <w:tblInd w:w="-450" w:type="dxa"/>
        <w:tblLayout w:type="fixed"/>
        <w:tblLook w:val="0000" w:firstRow="0" w:lastRow="0" w:firstColumn="0" w:lastColumn="0" w:noHBand="0" w:noVBand="0"/>
      </w:tblPr>
      <w:tblGrid>
        <w:gridCol w:w="1620"/>
        <w:gridCol w:w="3960"/>
        <w:gridCol w:w="4410"/>
      </w:tblGrid>
      <w:tr w:rsidR="000A45B3" w14:paraId="7C417384" w14:textId="77777777" w:rsidTr="001C113B">
        <w:tc>
          <w:tcPr>
            <w:tcW w:w="9990" w:type="dxa"/>
            <w:gridSpan w:val="3"/>
          </w:tcPr>
          <w:p w14:paraId="1359EF63" w14:textId="77777777" w:rsidR="000A45B3" w:rsidRDefault="000A45B3" w:rsidP="00976B88">
            <w:pPr>
              <w:pStyle w:val="Heading2"/>
              <w:ind w:left="0"/>
            </w:pPr>
            <w:r>
              <w:lastRenderedPageBreak/>
              <w:t>BEGINNING OF RECORDING</w:t>
            </w:r>
          </w:p>
        </w:tc>
      </w:tr>
      <w:tr w:rsidR="007B4A27" w:rsidRPr="007B4A27" w14:paraId="48A59013" w14:textId="77777777" w:rsidTr="00531DFB">
        <w:tc>
          <w:tcPr>
            <w:tcW w:w="1620" w:type="dxa"/>
          </w:tcPr>
          <w:p w14:paraId="75F984E3" w14:textId="6B079044" w:rsidR="007B4A27" w:rsidRPr="00F3297C" w:rsidRDefault="007B4A27" w:rsidP="003174CF">
            <w:pPr>
              <w:tabs>
                <w:tab w:val="left" w:pos="2880"/>
              </w:tabs>
              <w:spacing w:line="360" w:lineRule="auto"/>
              <w:ind w:left="-108"/>
              <w:rPr>
                <w:b/>
                <w:bCs/>
                <w:caps/>
                <w:sz w:val="22"/>
                <w:szCs w:val="22"/>
              </w:rPr>
            </w:pPr>
          </w:p>
        </w:tc>
        <w:tc>
          <w:tcPr>
            <w:tcW w:w="3960" w:type="dxa"/>
          </w:tcPr>
          <w:p w14:paraId="5E240105" w14:textId="02DFCADD" w:rsidR="009B3A42" w:rsidRPr="00617746" w:rsidRDefault="009B3A42" w:rsidP="003174CF">
            <w:pPr>
              <w:pStyle w:val="Header"/>
              <w:tabs>
                <w:tab w:val="clear" w:pos="4320"/>
                <w:tab w:val="clear" w:pos="8640"/>
                <w:tab w:val="left" w:pos="-108"/>
              </w:tabs>
              <w:spacing w:line="360" w:lineRule="auto"/>
              <w:ind w:left="-108"/>
              <w:jc w:val="both"/>
              <w:rPr>
                <w:b/>
                <w:i/>
                <w:iCs/>
                <w:sz w:val="22"/>
                <w:szCs w:val="22"/>
              </w:rPr>
            </w:pPr>
            <w:r w:rsidRPr="00617746">
              <w:rPr>
                <w:b/>
                <w:i/>
                <w:iCs/>
                <w:sz w:val="22"/>
                <w:szCs w:val="22"/>
              </w:rPr>
              <w:t>[</w:t>
            </w:r>
            <w:r w:rsidR="007B4A27" w:rsidRPr="00617746">
              <w:rPr>
                <w:b/>
                <w:i/>
                <w:iCs/>
                <w:sz w:val="22"/>
                <w:szCs w:val="22"/>
              </w:rPr>
              <w:t>COMIENZO DE LA CONVERSACI</w:t>
            </w:r>
            <w:r w:rsidRPr="00617746">
              <w:rPr>
                <w:b/>
                <w:i/>
                <w:iCs/>
                <w:sz w:val="22"/>
                <w:szCs w:val="22"/>
              </w:rPr>
              <w:t>ÓN]</w:t>
            </w:r>
          </w:p>
        </w:tc>
        <w:tc>
          <w:tcPr>
            <w:tcW w:w="4410" w:type="dxa"/>
          </w:tcPr>
          <w:p w14:paraId="006BF513" w14:textId="1B80F16E" w:rsidR="007B4A27" w:rsidRPr="00617746" w:rsidRDefault="009B3A42" w:rsidP="003174CF">
            <w:pPr>
              <w:pStyle w:val="Header"/>
              <w:tabs>
                <w:tab w:val="left" w:pos="-108"/>
              </w:tabs>
              <w:spacing w:line="360" w:lineRule="auto"/>
              <w:ind w:left="-108"/>
              <w:jc w:val="both"/>
              <w:rPr>
                <w:b/>
                <w:i/>
                <w:iCs/>
                <w:sz w:val="22"/>
                <w:szCs w:val="22"/>
              </w:rPr>
            </w:pPr>
            <w:r w:rsidRPr="00617746">
              <w:rPr>
                <w:b/>
                <w:i/>
                <w:iCs/>
                <w:sz w:val="22"/>
                <w:szCs w:val="22"/>
              </w:rPr>
              <w:t>[BEGINNING OF CONVERSATION]</w:t>
            </w:r>
          </w:p>
        </w:tc>
      </w:tr>
      <w:tr w:rsidR="007B4A27" w:rsidRPr="007B4A27" w14:paraId="2342DA02" w14:textId="77777777" w:rsidTr="00531DFB">
        <w:trPr>
          <w:cantSplit/>
        </w:trPr>
        <w:tc>
          <w:tcPr>
            <w:tcW w:w="1620" w:type="dxa"/>
          </w:tcPr>
          <w:p w14:paraId="12950F42" w14:textId="68F32D79" w:rsidR="007B4A27" w:rsidRPr="00891959" w:rsidRDefault="007A13B5" w:rsidP="007B4A27">
            <w:pPr>
              <w:tabs>
                <w:tab w:val="left" w:pos="2880"/>
              </w:tabs>
              <w:spacing w:line="480" w:lineRule="auto"/>
              <w:ind w:left="-108"/>
              <w:rPr>
                <w:b/>
                <w:bCs/>
                <w:caps/>
                <w:sz w:val="22"/>
                <w:szCs w:val="22"/>
              </w:rPr>
            </w:pPr>
            <w:r w:rsidRPr="00891959">
              <w:rPr>
                <w:b/>
                <w:bCs/>
                <w:caps/>
                <w:sz w:val="22"/>
                <w:szCs w:val="22"/>
              </w:rPr>
              <w:t>{</w:t>
            </w:r>
            <w:proofErr w:type="gramStart"/>
            <w:r w:rsidRPr="00891959">
              <w:rPr>
                <w:b/>
                <w:bCs/>
                <w:caps/>
                <w:sz w:val="22"/>
                <w:szCs w:val="22"/>
              </w:rPr>
              <w:t>s.speaker</w:t>
            </w:r>
            <w:proofErr w:type="gramEnd"/>
            <w:r w:rsidRPr="00891959">
              <w:rPr>
                <w:b/>
                <w:bCs/>
                <w:caps/>
                <w:sz w:val="22"/>
                <w:szCs w:val="22"/>
              </w:rPr>
              <w:t>}</w:t>
            </w:r>
          </w:p>
        </w:tc>
        <w:tc>
          <w:tcPr>
            <w:tcW w:w="3960" w:type="dxa"/>
          </w:tcPr>
          <w:p w14:paraId="31BA1563" w14:textId="79EF3D2B" w:rsidR="007B4A27" w:rsidRPr="00891959" w:rsidRDefault="007A13B5" w:rsidP="007B4A27">
            <w:pPr>
              <w:pStyle w:val="Header"/>
              <w:tabs>
                <w:tab w:val="left" w:pos="-108"/>
              </w:tabs>
              <w:spacing w:line="480" w:lineRule="auto"/>
              <w:ind w:left="-108"/>
              <w:jc w:val="both"/>
              <w:rPr>
                <w:bCs/>
                <w:sz w:val="22"/>
                <w:szCs w:val="22"/>
              </w:rPr>
            </w:pPr>
            <w:r w:rsidRPr="00891959">
              <w:rPr>
                <w:bCs/>
                <w:sz w:val="22"/>
                <w:szCs w:val="22"/>
              </w:rPr>
              <w:t>{</w:t>
            </w:r>
            <w:proofErr w:type="gramStart"/>
            <w:r w:rsidRPr="00891959">
              <w:rPr>
                <w:bCs/>
                <w:sz w:val="22"/>
                <w:szCs w:val="22"/>
              </w:rPr>
              <w:t>S.TRANSCRIPT</w:t>
            </w:r>
            <w:proofErr w:type="gramEnd"/>
            <w:r w:rsidRPr="00891959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4410" w:type="dxa"/>
          </w:tcPr>
          <w:p w14:paraId="7B771A8F" w14:textId="3CC05631" w:rsidR="007B4A27" w:rsidRPr="007B4A27" w:rsidRDefault="007A13B5" w:rsidP="003B6149">
            <w:pPr>
              <w:pStyle w:val="Header"/>
              <w:tabs>
                <w:tab w:val="clear" w:pos="4320"/>
                <w:tab w:val="clear" w:pos="8640"/>
                <w:tab w:val="left" w:pos="-108"/>
                <w:tab w:val="left" w:pos="2670"/>
              </w:tabs>
              <w:spacing w:line="480" w:lineRule="auto"/>
              <w:ind w:left="-108"/>
              <w:jc w:val="both"/>
              <w:rPr>
                <w:bCs/>
                <w:sz w:val="22"/>
                <w:szCs w:val="22"/>
              </w:rPr>
            </w:pPr>
            <w:r w:rsidRPr="00082E26">
              <w:rPr>
                <w:bCs/>
                <w:sz w:val="22"/>
                <w:szCs w:val="22"/>
              </w:rPr>
              <w:t>{</w:t>
            </w:r>
            <w:proofErr w:type="gramStart"/>
            <w:r w:rsidRPr="00082E26">
              <w:rPr>
                <w:bCs/>
                <w:sz w:val="22"/>
                <w:szCs w:val="22"/>
              </w:rPr>
              <w:t>S.TRANSLATION</w:t>
            </w:r>
            <w:proofErr w:type="gramEnd"/>
            <w:r w:rsidRPr="00082E26">
              <w:rPr>
                <w:bCs/>
                <w:sz w:val="22"/>
                <w:szCs w:val="22"/>
              </w:rPr>
              <w:t>}</w:t>
            </w:r>
          </w:p>
        </w:tc>
      </w:tr>
      <w:tr w:rsidR="00891959" w14:paraId="339B934B" w14:textId="77777777" w:rsidTr="001C113B">
        <w:trPr>
          <w:cantSplit/>
        </w:trPr>
        <w:tc>
          <w:tcPr>
            <w:tcW w:w="9990" w:type="dxa"/>
            <w:gridSpan w:val="3"/>
          </w:tcPr>
          <w:p w14:paraId="1559DDB8" w14:textId="5954E802" w:rsidR="00891959" w:rsidRDefault="00891959" w:rsidP="00E75812">
            <w:pPr>
              <w:spacing w:line="480" w:lineRule="auto"/>
              <w:rPr>
                <w:color w:val="000000" w:themeColor="text1"/>
              </w:rPr>
            </w:pPr>
            <w:r w:rsidRPr="00CD2C6E">
              <w:rPr>
                <w:b/>
                <w:bCs/>
                <w:i/>
                <w:iCs/>
                <w:color w:val="000000" w:themeColor="text1"/>
                <w:szCs w:val="24"/>
              </w:rPr>
              <w:t>[END OF RECORDING]</w:t>
            </w:r>
          </w:p>
        </w:tc>
      </w:tr>
    </w:tbl>
    <w:p w14:paraId="7FEB83EF" w14:textId="77777777" w:rsidR="00CE497B" w:rsidRPr="00D05426" w:rsidRDefault="00CE497B" w:rsidP="00802FDE">
      <w:pPr>
        <w:rPr>
          <w:b/>
        </w:rPr>
      </w:pPr>
    </w:p>
    <w:sectPr w:rsidR="00CE497B" w:rsidRPr="00D05426" w:rsidSect="00CA77B2">
      <w:headerReference w:type="default" r:id="rId15"/>
      <w:pgSz w:w="12240" w:h="15840" w:code="1"/>
      <w:pgMar w:top="1440" w:right="1440" w:bottom="1440" w:left="1800" w:header="54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6BA96" w14:textId="77777777" w:rsidR="007275B7" w:rsidRDefault="007275B7">
      <w:r>
        <w:separator/>
      </w:r>
    </w:p>
  </w:endnote>
  <w:endnote w:type="continuationSeparator" w:id="0">
    <w:p w14:paraId="37705DF5" w14:textId="77777777" w:rsidR="007275B7" w:rsidRDefault="0072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50" w:type="dxa"/>
      <w:tblInd w:w="-545" w:type="dxa"/>
      <w:tblLayout w:type="fixed"/>
      <w:tblLook w:val="04A0" w:firstRow="1" w:lastRow="0" w:firstColumn="1" w:lastColumn="0" w:noHBand="0" w:noVBand="1"/>
    </w:tblPr>
    <w:tblGrid>
      <w:gridCol w:w="1260"/>
      <w:gridCol w:w="1710"/>
      <w:gridCol w:w="7380"/>
    </w:tblGrid>
    <w:tr w:rsidR="007A13B5" w:rsidRPr="007F3BBE" w14:paraId="1489F1D8" w14:textId="77777777" w:rsidTr="007A13B5">
      <w:tc>
        <w:tcPr>
          <w:tcW w:w="1260" w:type="dxa"/>
        </w:tcPr>
        <w:p w14:paraId="292161C8" w14:textId="7104F587" w:rsidR="007A13B5" w:rsidRPr="00DB6351" w:rsidRDefault="007A13B5" w:rsidP="00CF65B7">
          <w:pPr>
            <w:pStyle w:val="Footer"/>
            <w:jc w:val="center"/>
            <w:rPr>
              <w:sz w:val="22"/>
              <w:szCs w:val="22"/>
            </w:rPr>
          </w:pPr>
          <w:r w:rsidRPr="00DB6351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754496" behindDoc="0" locked="0" layoutInCell="0" allowOverlap="1" wp14:anchorId="0B0FA192" wp14:editId="71B6170F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9594215</wp:posOffset>
                    </wp:positionV>
                    <wp:extent cx="7772400" cy="273050"/>
                    <wp:effectExtent l="0" t="0" r="0" b="12700"/>
                    <wp:wrapNone/>
                    <wp:docPr id="32" name="MSIPCMb53949e8b966d8d6e7960032" descr="{&quot;HashCode&quot;:-1867473964,&quot;Height&quot;:792.0,&quot;Width&quot;:612.0,&quot;Placement&quot;:&quot;Footer&quot;,&quot;Index&quot;:&quot;Primary&quot;,&quot;Section&quot;:2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FAB2A" w14:textId="2339183B" w:rsidR="007A13B5" w:rsidRPr="008C41CA" w:rsidRDefault="007A13B5" w:rsidP="00CF65B7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B0FA192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b53949e8b966d8d6e7960032" o:spid="_x0000_s1026" type="#_x0000_t202" alt="{&quot;HashCode&quot;:-1867473964,&quot;Height&quot;:792.0,&quot;Width&quot;:612.0,&quot;Placement&quot;:&quot;Footer&quot;,&quot;Index&quot;:&quot;Primary&quot;,&quot;Section&quot;:2,&quot;Top&quot;:0.0,&quot;Left&quot;:0.0}" style="position:absolute;left:0;text-align:left;margin-left:0;margin-top:755.45pt;width:612pt;height:21.5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      <v:textbox inset=",0,,0">
                      <w:txbxContent>
                        <w:p w14:paraId="675FAB2A" w14:textId="2339183B" w:rsidR="007A13B5" w:rsidRPr="008C41CA" w:rsidRDefault="007A13B5" w:rsidP="00CF65B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B6351">
            <w:rPr>
              <w:b/>
              <w:bCs/>
              <w:iCs/>
              <w:sz w:val="22"/>
              <w:szCs w:val="22"/>
            </w:rPr>
            <w:t>CASE No.</w:t>
          </w:r>
        </w:p>
      </w:tc>
      <w:tc>
        <w:tcPr>
          <w:tcW w:w="1710" w:type="dxa"/>
        </w:tcPr>
        <w:p w14:paraId="00B0FCFE" w14:textId="5A42F2A1" w:rsidR="007A13B5" w:rsidRPr="00DB6351" w:rsidRDefault="007A13B5" w:rsidP="001733C1">
          <w:pPr>
            <w:pStyle w:val="Footer"/>
            <w:rPr>
              <w:b/>
              <w:bCs/>
              <w:sz w:val="22"/>
              <w:szCs w:val="22"/>
            </w:rPr>
          </w:pPr>
          <w:r w:rsidRPr="00757439">
            <w:rPr>
              <w:b/>
              <w:bCs/>
              <w:sz w:val="22"/>
              <w:szCs w:val="22"/>
            </w:rPr>
            <w:t>784065-22-0008</w:t>
          </w:r>
        </w:p>
      </w:tc>
      <w:tc>
        <w:tcPr>
          <w:tcW w:w="7380" w:type="dxa"/>
        </w:tcPr>
        <w:p w14:paraId="20E64CC1" w14:textId="54A4D3C5" w:rsidR="007A13B5" w:rsidRPr="00DB6351" w:rsidRDefault="007A13B5" w:rsidP="007A13B5">
          <w:pPr>
            <w:pStyle w:val="Footer"/>
            <w:ind w:right="-105"/>
            <w:jc w:val="right"/>
            <w:rPr>
              <w:sz w:val="22"/>
              <w:szCs w:val="22"/>
            </w:rPr>
          </w:pPr>
          <w:r w:rsidRPr="00DB6351">
            <w:rPr>
              <w:b/>
              <w:bCs/>
              <w:sz w:val="22"/>
              <w:szCs w:val="22"/>
            </w:rPr>
            <w:t>FILE NAME:</w:t>
          </w:r>
          <w:r>
            <w:rPr>
              <w:b/>
              <w:bCs/>
            </w:rPr>
            <w:t xml:space="preserve"> {</w:t>
          </w:r>
          <w:proofErr w:type="gramStart"/>
          <w:r>
            <w:rPr>
              <w:b/>
              <w:bCs/>
            </w:rPr>
            <w:t>S.FILENAME</w:t>
          </w:r>
          <w:proofErr w:type="gramEnd"/>
          <w:r>
            <w:rPr>
              <w:b/>
              <w:bCs/>
            </w:rPr>
            <w:t>}</w:t>
          </w:r>
        </w:p>
      </w:tc>
    </w:tr>
  </w:tbl>
  <w:p w14:paraId="2F59BFC4" w14:textId="763FF440" w:rsidR="004D328C" w:rsidRPr="007F3BBE" w:rsidRDefault="004D328C" w:rsidP="00CF65B7">
    <w:pPr>
      <w:pStyle w:val="Footer"/>
      <w:rPr>
        <w:sz w:val="22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9710B" w14:textId="77777777" w:rsidR="00B42FF8" w:rsidRDefault="00B42FF8" w:rsidP="00B42FF8">
    <w:pPr>
      <w:pStyle w:val="Footer"/>
      <w:tabs>
        <w:tab w:val="clear" w:pos="4320"/>
        <w:tab w:val="clear" w:pos="8640"/>
        <w:tab w:val="left" w:pos="2557"/>
      </w:tabs>
    </w:pPr>
    <w:r>
      <w:tab/>
    </w:r>
  </w:p>
  <w:tbl>
    <w:tblPr>
      <w:tblStyle w:val="TableGrid"/>
      <w:tblW w:w="10080" w:type="dxa"/>
      <w:tblInd w:w="-545" w:type="dxa"/>
      <w:tblLayout w:type="fixed"/>
      <w:tblLook w:val="04A0" w:firstRow="1" w:lastRow="0" w:firstColumn="1" w:lastColumn="0" w:noHBand="0" w:noVBand="1"/>
    </w:tblPr>
    <w:tblGrid>
      <w:gridCol w:w="1260"/>
      <w:gridCol w:w="1710"/>
      <w:gridCol w:w="7110"/>
    </w:tblGrid>
    <w:tr w:rsidR="008D26A9" w14:paraId="2CC9AECC" w14:textId="77777777" w:rsidTr="008D26A9">
      <w:tc>
        <w:tcPr>
          <w:tcW w:w="1260" w:type="dxa"/>
        </w:tcPr>
        <w:p w14:paraId="5670A152" w14:textId="77777777" w:rsidR="008D26A9" w:rsidRPr="00DB6351" w:rsidRDefault="008D26A9" w:rsidP="00B42FF8">
          <w:pPr>
            <w:pStyle w:val="Footer"/>
            <w:jc w:val="center"/>
            <w:rPr>
              <w:sz w:val="22"/>
              <w:szCs w:val="22"/>
            </w:rPr>
          </w:pPr>
          <w:r w:rsidRPr="00DB6351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750400" behindDoc="0" locked="0" layoutInCell="0" allowOverlap="1" wp14:anchorId="50439D74" wp14:editId="4CFC40B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9594215</wp:posOffset>
                    </wp:positionV>
                    <wp:extent cx="7772400" cy="273050"/>
                    <wp:effectExtent l="0" t="0" r="0" b="12700"/>
                    <wp:wrapNone/>
                    <wp:docPr id="1" name="MSIPCMb53949e8b966d8d6e7960032" descr="{&quot;HashCode&quot;:-1867473964,&quot;Height&quot;:792.0,&quot;Width&quot;:612.0,&quot;Placement&quot;:&quot;Footer&quot;,&quot;Index&quot;:&quot;Primary&quot;,&quot;Section&quot;:2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326FC4" w14:textId="77777777" w:rsidR="008D26A9" w:rsidRPr="008C41CA" w:rsidRDefault="008D26A9" w:rsidP="00B42FF8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439D74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alt="{&quot;HashCode&quot;:-1867473964,&quot;Height&quot;:792.0,&quot;Width&quot;:612.0,&quot;Placement&quot;:&quot;Footer&quot;,&quot;Index&quot;:&quot;Primary&quot;,&quot;Section&quot;:2,&quot;Top&quot;:0.0,&quot;Left&quot;:0.0}" style="position:absolute;left:0;text-align:left;margin-left:0;margin-top:755.45pt;width:612pt;height:21.5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      <v:textbox inset=",0,,0">
                      <w:txbxContent>
                        <w:p w14:paraId="28326FC4" w14:textId="77777777" w:rsidR="008D26A9" w:rsidRPr="008C41CA" w:rsidRDefault="008D26A9" w:rsidP="00B42FF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B6351">
            <w:rPr>
              <w:b/>
              <w:bCs/>
              <w:iCs/>
              <w:sz w:val="22"/>
              <w:szCs w:val="22"/>
            </w:rPr>
            <w:t>CASE No.</w:t>
          </w:r>
        </w:p>
      </w:tc>
      <w:tc>
        <w:tcPr>
          <w:tcW w:w="1710" w:type="dxa"/>
        </w:tcPr>
        <w:p w14:paraId="39E99D1B" w14:textId="3DDEE701" w:rsidR="008D26A9" w:rsidRPr="00DB6351" w:rsidRDefault="008D26A9" w:rsidP="00B42FF8">
          <w:pPr>
            <w:pStyle w:val="Footer"/>
            <w:rPr>
              <w:b/>
              <w:bCs/>
              <w:sz w:val="22"/>
              <w:szCs w:val="22"/>
            </w:rPr>
          </w:pPr>
          <w:r w:rsidRPr="00757439">
            <w:rPr>
              <w:b/>
              <w:bCs/>
              <w:sz w:val="22"/>
              <w:szCs w:val="22"/>
            </w:rPr>
            <w:t>784065-22-0008</w:t>
          </w:r>
        </w:p>
      </w:tc>
      <w:tc>
        <w:tcPr>
          <w:tcW w:w="7110" w:type="dxa"/>
        </w:tcPr>
        <w:p w14:paraId="523CF83D" w14:textId="7EE0C5B5" w:rsidR="008D26A9" w:rsidRPr="00DB6351" w:rsidRDefault="008D26A9" w:rsidP="008D26A9">
          <w:pPr>
            <w:pStyle w:val="Footer"/>
            <w:jc w:val="right"/>
            <w:rPr>
              <w:sz w:val="22"/>
              <w:szCs w:val="22"/>
            </w:rPr>
          </w:pPr>
          <w:r w:rsidRPr="00DB6351">
            <w:rPr>
              <w:b/>
              <w:bCs/>
              <w:sz w:val="22"/>
              <w:szCs w:val="22"/>
            </w:rPr>
            <w:t>FILE NAME:</w:t>
          </w:r>
          <w:r>
            <w:rPr>
              <w:b/>
              <w:bCs/>
            </w:rPr>
            <w:t xml:space="preserve"> {</w:t>
          </w:r>
          <w:proofErr w:type="gramStart"/>
          <w:r>
            <w:rPr>
              <w:b/>
              <w:bCs/>
            </w:rPr>
            <w:t>S.FILENAME</w:t>
          </w:r>
          <w:proofErr w:type="gramEnd"/>
          <w:r>
            <w:rPr>
              <w:b/>
              <w:bCs/>
            </w:rPr>
            <w:t>}</w:t>
          </w:r>
        </w:p>
      </w:tc>
    </w:tr>
  </w:tbl>
  <w:p w14:paraId="326336C6" w14:textId="65B30450" w:rsidR="000D1B10" w:rsidRDefault="000D1B10" w:rsidP="00B42FF8">
    <w:pPr>
      <w:pStyle w:val="Footer"/>
      <w:tabs>
        <w:tab w:val="clear" w:pos="4320"/>
        <w:tab w:val="clear" w:pos="8640"/>
        <w:tab w:val="left" w:pos="255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54F09" w14:textId="77777777" w:rsidR="007275B7" w:rsidRDefault="007275B7">
      <w:r>
        <w:separator/>
      </w:r>
    </w:p>
  </w:footnote>
  <w:footnote w:type="continuationSeparator" w:id="0">
    <w:p w14:paraId="4CD57D27" w14:textId="77777777" w:rsidR="007275B7" w:rsidRDefault="00727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98635" w14:textId="77777777" w:rsidR="004D328C" w:rsidRDefault="00AF5C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328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32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EE6336" w14:textId="77777777" w:rsidR="004D328C" w:rsidRDefault="004D328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F90CA" w14:textId="50794AB9" w:rsidR="004D328C" w:rsidRDefault="004D328C">
    <w:pPr>
      <w:pStyle w:val="Header"/>
      <w:rPr>
        <w:i/>
        <w:sz w:val="20"/>
      </w:rPr>
    </w:pPr>
    <w:r>
      <w:rPr>
        <w:i/>
        <w:sz w:val="20"/>
      </w:rPr>
      <w:t>SOS INTERNATIONAL, L</w:t>
    </w:r>
    <w:r w:rsidR="00F3297C">
      <w:rPr>
        <w:i/>
        <w:sz w:val="20"/>
      </w:rPr>
      <w:t>LC</w:t>
    </w:r>
  </w:p>
  <w:p w14:paraId="71329D9A" w14:textId="062C6B70" w:rsidR="004D328C" w:rsidRDefault="004D328C">
    <w:pPr>
      <w:pStyle w:val="Header"/>
      <w:pBdr>
        <w:bottom w:val="single" w:sz="6" w:space="1" w:color="auto"/>
      </w:pBdr>
      <w:rPr>
        <w:i/>
      </w:rPr>
    </w:pPr>
    <w:r>
      <w:rPr>
        <w:i/>
        <w:sz w:val="20"/>
      </w:rPr>
      <w:t>(703) 674-20</w:t>
    </w:r>
    <w:r w:rsidR="00F3297C">
      <w:rPr>
        <w:i/>
        <w:sz w:val="20"/>
      </w:rPr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61B8" w14:textId="77777777" w:rsidR="00A04A2E" w:rsidRDefault="00A04A2E" w:rsidP="00A04A2E">
    <w:pPr>
      <w:pStyle w:val="Header"/>
      <w:ind w:left="-540"/>
      <w:rPr>
        <w:i/>
        <w:sz w:val="20"/>
      </w:rPr>
    </w:pPr>
    <w:r>
      <w:rPr>
        <w:i/>
        <w:sz w:val="20"/>
      </w:rPr>
      <w:t>SOS INTERNATIONAL, LLC.</w:t>
    </w:r>
  </w:p>
  <w:p w14:paraId="7D8DAA0E" w14:textId="77777777" w:rsidR="00A04A2E" w:rsidRDefault="00A04A2E" w:rsidP="00A04A2E">
    <w:pPr>
      <w:pStyle w:val="Header"/>
      <w:ind w:hanging="540"/>
      <w:rPr>
        <w:i/>
        <w:sz w:val="20"/>
      </w:rPr>
    </w:pPr>
    <w:r>
      <w:rPr>
        <w:i/>
        <w:noProof/>
        <w:sz w:val="20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3EC1CF9A" wp14:editId="2C460BCE">
              <wp:simplePos x="0" y="0"/>
              <wp:positionH relativeFrom="column">
                <wp:posOffset>-340796</wp:posOffset>
              </wp:positionH>
              <wp:positionV relativeFrom="paragraph">
                <wp:posOffset>232613</wp:posOffset>
              </wp:positionV>
              <wp:extent cx="6372303" cy="28050"/>
              <wp:effectExtent l="0" t="0" r="28575" b="2921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3" cy="28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6E3F87" id="Straight Connector 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5pt,18.3pt" to="474.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" strokecolor="black [3213]"/>
          </w:pict>
        </mc:Fallback>
      </mc:AlternateContent>
    </w:r>
    <w:r>
      <w:rPr>
        <w:i/>
        <w:sz w:val="20"/>
      </w:rPr>
      <w:t>703.674.2010</w:t>
    </w:r>
  </w:p>
  <w:p w14:paraId="7508249F" w14:textId="77777777" w:rsidR="00A04A2E" w:rsidRPr="00A04A2E" w:rsidRDefault="00A04A2E" w:rsidP="00A04A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8D6F0" w14:textId="77777777" w:rsidR="004D328C" w:rsidRDefault="004D328C">
    <w:pPr>
      <w:pStyle w:val="Header"/>
      <w:rPr>
        <w:i/>
        <w:sz w:val="20"/>
      </w:rPr>
    </w:pPr>
    <w:r>
      <w:rPr>
        <w:i/>
        <w:sz w:val="20"/>
      </w:rPr>
      <w:t>SOS INTERPRETING, LTD.</w:t>
    </w:r>
  </w:p>
  <w:p w14:paraId="644A8ECD" w14:textId="77777777" w:rsidR="004D328C" w:rsidRDefault="004D328C">
    <w:pPr>
      <w:pStyle w:val="Header"/>
      <w:rPr>
        <w:i/>
      </w:rPr>
    </w:pPr>
    <w:r>
      <w:rPr>
        <w:i/>
        <w:sz w:val="20"/>
        <w:u w:val="single"/>
      </w:rPr>
      <w:t>(212) 374-0900</w:t>
    </w:r>
    <w:r>
      <w:rPr>
        <w:i/>
        <w:u w:val="single"/>
      </w:rPr>
      <w:tab/>
    </w:r>
    <w:r>
      <w:rPr>
        <w:b/>
        <w:i/>
        <w:u w:val="single"/>
      </w:rPr>
      <w:t>Contents</w:t>
    </w:r>
    <w:r>
      <w:rPr>
        <w:i/>
        <w:u w:val="single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CC6B3" w14:textId="7E163A71" w:rsidR="004D328C" w:rsidRDefault="004D328C">
    <w:pPr>
      <w:pStyle w:val="Header"/>
      <w:framePr w:wrap="around" w:vAnchor="text" w:hAnchor="margin" w:xAlign="right" w:y="1"/>
      <w:rPr>
        <w:rStyle w:val="PageNumber"/>
        <w:lang w:val="fr-FR"/>
      </w:rPr>
    </w:pPr>
  </w:p>
  <w:p w14:paraId="383F8E21" w14:textId="77777777" w:rsidR="004D328C" w:rsidRDefault="004D328C">
    <w:pPr>
      <w:framePr w:w="721" w:h="567" w:hSpace="180" w:wrap="around" w:vAnchor="page" w:hAnchor="page" w:x="841" w:y="5401"/>
      <w:rPr>
        <w:lang w:val="fr-FR"/>
      </w:rPr>
    </w:pPr>
    <w:r>
      <w:rPr>
        <w:lang w:val="fr-FR"/>
      </w:rPr>
      <w:t>8</w:t>
    </w:r>
  </w:p>
  <w:p w14:paraId="793C5E4D" w14:textId="77777777" w:rsidR="004D328C" w:rsidRDefault="004D328C">
    <w:pPr>
      <w:framePr w:w="721" w:h="567" w:hSpace="180" w:wrap="around" w:vAnchor="page" w:hAnchor="page" w:x="841" w:y="4852"/>
      <w:rPr>
        <w:lang w:val="fr-FR"/>
      </w:rPr>
    </w:pPr>
    <w:r>
      <w:rPr>
        <w:lang w:val="fr-FR"/>
      </w:rPr>
      <w:t>7</w:t>
    </w:r>
  </w:p>
  <w:p w14:paraId="1BFAB9C5" w14:textId="77777777" w:rsidR="004D328C" w:rsidRDefault="004D328C">
    <w:pPr>
      <w:framePr w:w="738" w:h="583" w:hSpace="180" w:wrap="around" w:vAnchor="page" w:hAnchor="page" w:x="824" w:y="4270"/>
      <w:rPr>
        <w:lang w:val="fr-FR"/>
      </w:rPr>
    </w:pPr>
    <w:r>
      <w:rPr>
        <w:lang w:val="fr-FR"/>
      </w:rPr>
      <w:t>6</w:t>
    </w:r>
  </w:p>
  <w:p w14:paraId="7CB56F8A" w14:textId="77777777" w:rsidR="004D328C" w:rsidRDefault="004D328C">
    <w:pPr>
      <w:framePr w:w="738" w:h="550" w:hSpace="180" w:wrap="around" w:vAnchor="page" w:hAnchor="page" w:x="824" w:y="3721"/>
      <w:rPr>
        <w:lang w:val="fr-FR"/>
      </w:rPr>
    </w:pPr>
    <w:r>
      <w:rPr>
        <w:lang w:val="fr-FR"/>
      </w:rPr>
      <w:t>5</w:t>
    </w:r>
  </w:p>
  <w:p w14:paraId="5784EB15" w14:textId="77777777" w:rsidR="004D328C" w:rsidRDefault="004D328C">
    <w:pPr>
      <w:framePr w:w="738" w:h="567" w:hSpace="180" w:wrap="around" w:vAnchor="page" w:hAnchor="page" w:x="824" w:y="3155"/>
      <w:rPr>
        <w:lang w:val="fr-FR"/>
      </w:rPr>
    </w:pPr>
    <w:r>
      <w:rPr>
        <w:lang w:val="fr-FR"/>
      </w:rPr>
      <w:t>4</w:t>
    </w:r>
  </w:p>
  <w:p w14:paraId="213B587A" w14:textId="77777777" w:rsidR="004D328C" w:rsidRDefault="004D328C">
    <w:pPr>
      <w:framePr w:w="721" w:h="567" w:hSpace="180" w:wrap="around" w:vAnchor="page" w:hAnchor="page" w:x="841" w:y="2572"/>
      <w:rPr>
        <w:lang w:val="fr-FR"/>
      </w:rPr>
    </w:pPr>
    <w:r>
      <w:rPr>
        <w:lang w:val="fr-FR"/>
      </w:rPr>
      <w:t>3</w:t>
    </w:r>
  </w:p>
  <w:p w14:paraId="7CBDFD9C" w14:textId="77777777" w:rsidR="004D328C" w:rsidRDefault="004D328C">
    <w:pPr>
      <w:framePr w:w="738" w:h="549" w:hSpace="180" w:wrap="around" w:vAnchor="page" w:hAnchor="page" w:x="824" w:y="2024"/>
      <w:rPr>
        <w:lang w:val="fr-FR"/>
      </w:rPr>
    </w:pPr>
    <w:r>
      <w:rPr>
        <w:lang w:val="fr-FR"/>
      </w:rPr>
      <w:t>2</w:t>
    </w:r>
  </w:p>
  <w:p w14:paraId="1FB739D8" w14:textId="77777777" w:rsidR="004D328C" w:rsidRDefault="004D328C">
    <w:pPr>
      <w:framePr w:w="721" w:h="584" w:hSpace="180" w:wrap="around" w:vAnchor="page" w:hAnchor="page" w:x="841" w:y="1441"/>
      <w:rPr>
        <w:lang w:val="fr-FR"/>
      </w:rPr>
    </w:pPr>
    <w:r>
      <w:rPr>
        <w:lang w:val="fr-FR"/>
      </w:rPr>
      <w:t>1</w:t>
    </w:r>
  </w:p>
  <w:p w14:paraId="5332C3CC" w14:textId="77777777" w:rsidR="004D328C" w:rsidRDefault="004D328C">
    <w:pPr>
      <w:framePr w:w="756" w:h="550" w:hSpace="180" w:wrap="around" w:vAnchor="page" w:hAnchor="page" w:x="806" w:y="7681"/>
      <w:rPr>
        <w:lang w:val="fr-FR"/>
      </w:rPr>
    </w:pPr>
    <w:r>
      <w:rPr>
        <w:lang w:val="fr-FR"/>
      </w:rPr>
      <w:t>12</w:t>
    </w:r>
  </w:p>
  <w:p w14:paraId="5D8E4904" w14:textId="77777777" w:rsidR="004D328C" w:rsidRDefault="004D328C">
    <w:pPr>
      <w:framePr w:w="704" w:h="532" w:hSpace="180" w:wrap="around" w:vAnchor="page" w:hAnchor="page" w:x="841" w:y="9944"/>
      <w:rPr>
        <w:lang w:val="fr-FR"/>
      </w:rPr>
    </w:pPr>
    <w:r>
      <w:rPr>
        <w:lang w:val="fr-FR"/>
      </w:rPr>
      <w:t>16</w:t>
    </w:r>
  </w:p>
  <w:p w14:paraId="36940B7A" w14:textId="77777777" w:rsidR="004D328C" w:rsidRDefault="004D328C">
    <w:pPr>
      <w:framePr w:w="704" w:h="550" w:hSpace="180" w:wrap="around" w:vAnchor="page" w:hAnchor="page" w:x="841" w:y="9395"/>
      <w:rPr>
        <w:lang w:val="fr-FR"/>
      </w:rPr>
    </w:pPr>
    <w:r>
      <w:rPr>
        <w:lang w:val="fr-FR"/>
      </w:rPr>
      <w:t>15</w:t>
    </w:r>
  </w:p>
  <w:p w14:paraId="688905CF" w14:textId="77777777" w:rsidR="004D328C" w:rsidRDefault="004D328C">
    <w:pPr>
      <w:framePr w:w="687" w:h="584" w:hSpace="180" w:wrap="around" w:vAnchor="page" w:hAnchor="page" w:x="858" w:y="11624"/>
      <w:rPr>
        <w:lang w:val="fr-FR"/>
      </w:rPr>
    </w:pPr>
    <w:r>
      <w:rPr>
        <w:lang w:val="fr-FR"/>
      </w:rPr>
      <w:t>19</w:t>
    </w:r>
  </w:p>
  <w:p w14:paraId="6BB0C2C5" w14:textId="77777777" w:rsidR="004D328C" w:rsidRDefault="004D328C">
    <w:pPr>
      <w:framePr w:w="704" w:h="583" w:hSpace="180" w:wrap="around" w:vAnchor="page" w:hAnchor="page" w:x="841" w:y="12190"/>
      <w:rPr>
        <w:lang w:val="fr-FR"/>
      </w:rPr>
    </w:pPr>
    <w:r>
      <w:rPr>
        <w:lang w:val="fr-FR"/>
      </w:rPr>
      <w:t>20</w:t>
    </w:r>
  </w:p>
  <w:p w14:paraId="772CE0F8" w14:textId="77777777" w:rsidR="004D328C" w:rsidRDefault="004D328C">
    <w:pPr>
      <w:framePr w:w="704" w:h="516" w:hSpace="180" w:wrap="around" w:vAnchor="page" w:hAnchor="page" w:x="841" w:y="13355"/>
      <w:rPr>
        <w:lang w:val="fr-FR"/>
      </w:rPr>
    </w:pPr>
    <w:r>
      <w:rPr>
        <w:lang w:val="fr-FR"/>
      </w:rPr>
      <w:t>22</w:t>
    </w:r>
  </w:p>
  <w:p w14:paraId="0FBF8F65" w14:textId="77777777" w:rsidR="004D328C" w:rsidRDefault="004D328C">
    <w:pPr>
      <w:framePr w:w="687" w:h="549" w:hSpace="180" w:wrap="around" w:vAnchor="page" w:hAnchor="page" w:x="858" w:y="12790"/>
      <w:rPr>
        <w:lang w:val="fr-FR"/>
      </w:rPr>
    </w:pPr>
    <w:r>
      <w:rPr>
        <w:lang w:val="fr-FR"/>
      </w:rPr>
      <w:t>21</w:t>
    </w:r>
  </w:p>
  <w:p w14:paraId="42ECCE90" w14:textId="77777777" w:rsidR="004D328C" w:rsidRDefault="004D328C">
    <w:pPr>
      <w:framePr w:w="704" w:h="567" w:hSpace="180" w:wrap="around" w:vAnchor="page" w:hAnchor="page" w:x="841" w:y="11092"/>
      <w:rPr>
        <w:lang w:val="fr-FR"/>
      </w:rPr>
    </w:pPr>
    <w:r>
      <w:rPr>
        <w:lang w:val="fr-FR"/>
      </w:rPr>
      <w:t>18</w:t>
    </w:r>
  </w:p>
  <w:p w14:paraId="11BD3EFC" w14:textId="77777777" w:rsidR="004D328C" w:rsidRDefault="004D328C">
    <w:pPr>
      <w:framePr w:w="704" w:h="549" w:hSpace="180" w:wrap="around" w:vAnchor="page" w:hAnchor="page" w:x="841" w:y="10527"/>
      <w:rPr>
        <w:lang w:val="fr-FR"/>
      </w:rPr>
    </w:pPr>
    <w:r>
      <w:rPr>
        <w:lang w:val="fr-FR"/>
      </w:rPr>
      <w:t>17</w:t>
    </w:r>
  </w:p>
  <w:p w14:paraId="242606C4" w14:textId="77777777" w:rsidR="004D328C" w:rsidRDefault="004D328C">
    <w:pPr>
      <w:framePr w:w="704" w:h="567" w:hSpace="180" w:wrap="around" w:vAnchor="page" w:hAnchor="page" w:x="841" w:y="8812"/>
      <w:rPr>
        <w:lang w:val="fr-FR"/>
      </w:rPr>
    </w:pPr>
    <w:r>
      <w:rPr>
        <w:lang w:val="fr-FR"/>
      </w:rPr>
      <w:t>14</w:t>
    </w:r>
  </w:p>
  <w:p w14:paraId="61DE500A" w14:textId="77777777" w:rsidR="004D328C" w:rsidRDefault="004D328C">
    <w:pPr>
      <w:framePr w:w="738" w:h="584" w:hSpace="180" w:wrap="around" w:vAnchor="page" w:hAnchor="page" w:x="824" w:y="7098"/>
      <w:rPr>
        <w:lang w:val="fr-FR"/>
      </w:rPr>
    </w:pPr>
    <w:r>
      <w:rPr>
        <w:lang w:val="fr-FR"/>
      </w:rPr>
      <w:t>11</w:t>
    </w:r>
  </w:p>
  <w:p w14:paraId="28B16A5F" w14:textId="77777777" w:rsidR="004D328C" w:rsidRDefault="004D328C">
    <w:pPr>
      <w:framePr w:w="738" w:h="567" w:hSpace="180" w:wrap="around" w:vAnchor="page" w:hAnchor="page" w:x="824" w:y="6532"/>
      <w:rPr>
        <w:lang w:val="fr-FR"/>
      </w:rPr>
    </w:pPr>
    <w:r>
      <w:rPr>
        <w:lang w:val="fr-FR"/>
      </w:rPr>
      <w:t>10</w:t>
    </w:r>
  </w:p>
  <w:p w14:paraId="394A9714" w14:textId="77777777" w:rsidR="004D328C" w:rsidRDefault="004D328C">
    <w:pPr>
      <w:framePr w:w="721" w:h="498" w:hSpace="180" w:wrap="around" w:vAnchor="page" w:hAnchor="page" w:x="824" w:y="8230"/>
      <w:rPr>
        <w:lang w:val="fr-FR"/>
      </w:rPr>
    </w:pPr>
    <w:r>
      <w:rPr>
        <w:lang w:val="fr-FR"/>
      </w:rPr>
      <w:t>13</w:t>
    </w:r>
  </w:p>
  <w:p w14:paraId="7D92A890" w14:textId="77777777" w:rsidR="004D328C" w:rsidRDefault="004D328C">
    <w:pPr>
      <w:framePr w:w="738" w:h="566" w:hSpace="180" w:wrap="around" w:vAnchor="page" w:hAnchor="page" w:x="824" w:y="5967"/>
      <w:rPr>
        <w:lang w:val="fr-FR"/>
      </w:rPr>
    </w:pPr>
    <w:r>
      <w:rPr>
        <w:lang w:val="fr-FR"/>
      </w:rPr>
      <w:t>9</w:t>
    </w:r>
  </w:p>
  <w:tbl>
    <w:tblPr>
      <w:tblStyle w:val="TableGrid"/>
      <w:tblW w:w="9990" w:type="dxa"/>
      <w:tblInd w:w="-455" w:type="dxa"/>
      <w:tblLook w:val="04A0" w:firstRow="1" w:lastRow="0" w:firstColumn="1" w:lastColumn="0" w:noHBand="0" w:noVBand="1"/>
    </w:tblPr>
    <w:tblGrid>
      <w:gridCol w:w="4225"/>
      <w:gridCol w:w="5765"/>
    </w:tblGrid>
    <w:tr w:rsidR="004E105E" w14:paraId="38FF89A0" w14:textId="77777777" w:rsidTr="002E7B36">
      <w:tc>
        <w:tcPr>
          <w:tcW w:w="4225" w:type="dxa"/>
        </w:tcPr>
        <w:p w14:paraId="30179964" w14:textId="77777777" w:rsidR="004E105E" w:rsidRDefault="004E105E" w:rsidP="00CA77B2">
          <w:pPr>
            <w:pStyle w:val="Header"/>
            <w:ind w:left="-24"/>
            <w:rPr>
              <w:i/>
              <w:sz w:val="20"/>
            </w:rPr>
          </w:pPr>
          <w:r>
            <w:rPr>
              <w:i/>
              <w:sz w:val="20"/>
            </w:rPr>
            <w:t>SOS INTERNATIONAL, LLC.</w:t>
          </w:r>
        </w:p>
        <w:p w14:paraId="4E8AE77D" w14:textId="272FAE32" w:rsidR="004E105E" w:rsidRDefault="004E105E" w:rsidP="00CA77B2">
          <w:pPr>
            <w:pStyle w:val="Header"/>
            <w:rPr>
              <w:i/>
              <w:sz w:val="20"/>
            </w:rPr>
          </w:pPr>
          <w:r>
            <w:rPr>
              <w:i/>
              <w:sz w:val="20"/>
            </w:rPr>
            <w:t>703.674.2010</w:t>
          </w:r>
        </w:p>
      </w:tc>
      <w:tc>
        <w:tcPr>
          <w:tcW w:w="5765" w:type="dxa"/>
        </w:tcPr>
        <w:p w14:paraId="41DF9262" w14:textId="4808A92B" w:rsidR="004E105E" w:rsidRPr="00CA77B2" w:rsidRDefault="002E7B36" w:rsidP="002E7B36">
          <w:pPr>
            <w:pStyle w:val="Header"/>
            <w:tabs>
              <w:tab w:val="left" w:pos="4735"/>
              <w:tab w:val="right" w:pos="5549"/>
            </w:tabs>
            <w:jc w:val="right"/>
            <w:rPr>
              <w:iCs/>
              <w:sz w:val="20"/>
            </w:rPr>
          </w:pPr>
          <w:r w:rsidRPr="007F3BBE">
            <w:rPr>
              <w:sz w:val="22"/>
              <w:szCs w:val="18"/>
            </w:rPr>
            <w:t xml:space="preserve">Page </w:t>
          </w:r>
          <w:r w:rsidRPr="007F3BBE">
            <w:rPr>
              <w:b/>
              <w:bCs/>
              <w:sz w:val="22"/>
              <w:szCs w:val="22"/>
            </w:rPr>
            <w:fldChar w:fldCharType="begin"/>
          </w:r>
          <w:r w:rsidRPr="007F3BBE">
            <w:rPr>
              <w:b/>
              <w:bCs/>
              <w:sz w:val="22"/>
              <w:szCs w:val="18"/>
            </w:rPr>
            <w:instrText xml:space="preserve"> PAGE </w:instrText>
          </w:r>
          <w:r w:rsidRPr="007F3BBE">
            <w:rPr>
              <w:b/>
              <w:bCs/>
              <w:sz w:val="22"/>
              <w:szCs w:val="22"/>
            </w:rPr>
            <w:fldChar w:fldCharType="separate"/>
          </w:r>
          <w:r>
            <w:rPr>
              <w:b/>
              <w:bCs/>
              <w:sz w:val="22"/>
              <w:szCs w:val="22"/>
            </w:rPr>
            <w:t>3</w:t>
          </w:r>
          <w:r w:rsidRPr="007F3BBE">
            <w:rPr>
              <w:b/>
              <w:bCs/>
              <w:sz w:val="22"/>
              <w:szCs w:val="22"/>
            </w:rPr>
            <w:fldChar w:fldCharType="end"/>
          </w:r>
          <w:r w:rsidRPr="007F3BBE">
            <w:rPr>
              <w:sz w:val="22"/>
              <w:szCs w:val="18"/>
            </w:rPr>
            <w:t xml:space="preserve"> of </w:t>
          </w:r>
          <w:r w:rsidRPr="007F3BBE">
            <w:rPr>
              <w:b/>
              <w:bCs/>
              <w:sz w:val="22"/>
              <w:szCs w:val="22"/>
            </w:rPr>
            <w:fldChar w:fldCharType="begin"/>
          </w:r>
          <w:r w:rsidRPr="007F3BBE">
            <w:rPr>
              <w:b/>
              <w:bCs/>
              <w:sz w:val="22"/>
              <w:szCs w:val="18"/>
            </w:rPr>
            <w:instrText xml:space="preserve"> NUMPAGES  </w:instrText>
          </w:r>
          <w:r w:rsidRPr="007F3BBE">
            <w:rPr>
              <w:b/>
              <w:bCs/>
              <w:sz w:val="22"/>
              <w:szCs w:val="22"/>
            </w:rPr>
            <w:fldChar w:fldCharType="separate"/>
          </w:r>
          <w:r>
            <w:rPr>
              <w:b/>
              <w:bCs/>
              <w:sz w:val="22"/>
              <w:szCs w:val="22"/>
            </w:rPr>
            <w:t>4</w:t>
          </w:r>
          <w:r w:rsidRPr="007F3BBE">
            <w:rPr>
              <w:b/>
              <w:bCs/>
              <w:sz w:val="22"/>
              <w:szCs w:val="22"/>
            </w:rPr>
            <w:fldChar w:fldCharType="end"/>
          </w:r>
        </w:p>
      </w:tc>
    </w:tr>
  </w:tbl>
  <w:p w14:paraId="78C54C27" w14:textId="40412FB7" w:rsidR="004E105E" w:rsidRDefault="004E105E" w:rsidP="005370B7">
    <w:pPr>
      <w:pStyle w:val="Header"/>
      <w:ind w:left="-540"/>
      <w:rPr>
        <w:i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7B"/>
    <w:rsid w:val="000055A9"/>
    <w:rsid w:val="000077B7"/>
    <w:rsid w:val="000125A0"/>
    <w:rsid w:val="000175A9"/>
    <w:rsid w:val="00022BEF"/>
    <w:rsid w:val="00041000"/>
    <w:rsid w:val="0004492A"/>
    <w:rsid w:val="000529FB"/>
    <w:rsid w:val="00055FB4"/>
    <w:rsid w:val="0006713D"/>
    <w:rsid w:val="00071E72"/>
    <w:rsid w:val="00082E26"/>
    <w:rsid w:val="000A45B3"/>
    <w:rsid w:val="000C2CBB"/>
    <w:rsid w:val="000D1B10"/>
    <w:rsid w:val="000D709D"/>
    <w:rsid w:val="000E1A77"/>
    <w:rsid w:val="000E20CA"/>
    <w:rsid w:val="000F32D3"/>
    <w:rsid w:val="000F7F42"/>
    <w:rsid w:val="00113112"/>
    <w:rsid w:val="001160E3"/>
    <w:rsid w:val="00124646"/>
    <w:rsid w:val="00127015"/>
    <w:rsid w:val="001345BB"/>
    <w:rsid w:val="001449D0"/>
    <w:rsid w:val="00150F9E"/>
    <w:rsid w:val="00151BFD"/>
    <w:rsid w:val="00166B03"/>
    <w:rsid w:val="00167A14"/>
    <w:rsid w:val="001733C1"/>
    <w:rsid w:val="0017570D"/>
    <w:rsid w:val="00194E8B"/>
    <w:rsid w:val="001A51B9"/>
    <w:rsid w:val="001A7C14"/>
    <w:rsid w:val="001B0404"/>
    <w:rsid w:val="001C113B"/>
    <w:rsid w:val="001C11ED"/>
    <w:rsid w:val="001C1379"/>
    <w:rsid w:val="001D03E0"/>
    <w:rsid w:val="001E4053"/>
    <w:rsid w:val="001E7A08"/>
    <w:rsid w:val="001F1AB3"/>
    <w:rsid w:val="001F459F"/>
    <w:rsid w:val="002041F9"/>
    <w:rsid w:val="00210B93"/>
    <w:rsid w:val="0021770B"/>
    <w:rsid w:val="00235617"/>
    <w:rsid w:val="00250799"/>
    <w:rsid w:val="0025149E"/>
    <w:rsid w:val="00260650"/>
    <w:rsid w:val="002816F0"/>
    <w:rsid w:val="00281B34"/>
    <w:rsid w:val="00283403"/>
    <w:rsid w:val="002842CF"/>
    <w:rsid w:val="002A0229"/>
    <w:rsid w:val="002A146E"/>
    <w:rsid w:val="002B2694"/>
    <w:rsid w:val="002C5904"/>
    <w:rsid w:val="002C6ED2"/>
    <w:rsid w:val="002C7128"/>
    <w:rsid w:val="002E1EAD"/>
    <w:rsid w:val="002E2296"/>
    <w:rsid w:val="002E3CF0"/>
    <w:rsid w:val="002E7B36"/>
    <w:rsid w:val="002F2403"/>
    <w:rsid w:val="0030402D"/>
    <w:rsid w:val="0030692E"/>
    <w:rsid w:val="003147BA"/>
    <w:rsid w:val="003174CF"/>
    <w:rsid w:val="003178A4"/>
    <w:rsid w:val="00321A07"/>
    <w:rsid w:val="00334EE8"/>
    <w:rsid w:val="00355456"/>
    <w:rsid w:val="003565E8"/>
    <w:rsid w:val="00357E37"/>
    <w:rsid w:val="00373353"/>
    <w:rsid w:val="0039071C"/>
    <w:rsid w:val="00396391"/>
    <w:rsid w:val="003A493B"/>
    <w:rsid w:val="003B6149"/>
    <w:rsid w:val="003C1BCD"/>
    <w:rsid w:val="003C6492"/>
    <w:rsid w:val="003C7BA8"/>
    <w:rsid w:val="003E5B63"/>
    <w:rsid w:val="004151C2"/>
    <w:rsid w:val="00421A15"/>
    <w:rsid w:val="00423CC1"/>
    <w:rsid w:val="00435AD4"/>
    <w:rsid w:val="00471073"/>
    <w:rsid w:val="004810B4"/>
    <w:rsid w:val="00491AB4"/>
    <w:rsid w:val="00495ADE"/>
    <w:rsid w:val="004A5D00"/>
    <w:rsid w:val="004B0831"/>
    <w:rsid w:val="004C0E44"/>
    <w:rsid w:val="004D328C"/>
    <w:rsid w:val="004E105E"/>
    <w:rsid w:val="00503816"/>
    <w:rsid w:val="00523A73"/>
    <w:rsid w:val="00531DFB"/>
    <w:rsid w:val="005370B7"/>
    <w:rsid w:val="0056180D"/>
    <w:rsid w:val="00566429"/>
    <w:rsid w:val="00576E8C"/>
    <w:rsid w:val="00581F76"/>
    <w:rsid w:val="005A1268"/>
    <w:rsid w:val="005A6F20"/>
    <w:rsid w:val="005B09F4"/>
    <w:rsid w:val="005C1469"/>
    <w:rsid w:val="005C3A69"/>
    <w:rsid w:val="005C4254"/>
    <w:rsid w:val="005C444A"/>
    <w:rsid w:val="005C4BB1"/>
    <w:rsid w:val="005F1845"/>
    <w:rsid w:val="00602F41"/>
    <w:rsid w:val="0060679B"/>
    <w:rsid w:val="00614AB6"/>
    <w:rsid w:val="00614C9F"/>
    <w:rsid w:val="00617746"/>
    <w:rsid w:val="00637E06"/>
    <w:rsid w:val="006445E9"/>
    <w:rsid w:val="00654B06"/>
    <w:rsid w:val="00670A29"/>
    <w:rsid w:val="006779D2"/>
    <w:rsid w:val="00683FDC"/>
    <w:rsid w:val="00687C04"/>
    <w:rsid w:val="00690784"/>
    <w:rsid w:val="006A7067"/>
    <w:rsid w:val="006A784C"/>
    <w:rsid w:val="006B06CE"/>
    <w:rsid w:val="006B3483"/>
    <w:rsid w:val="006B5449"/>
    <w:rsid w:val="006C498A"/>
    <w:rsid w:val="006C6158"/>
    <w:rsid w:val="006D7145"/>
    <w:rsid w:val="006F13FE"/>
    <w:rsid w:val="006F16F6"/>
    <w:rsid w:val="007003AE"/>
    <w:rsid w:val="007066EA"/>
    <w:rsid w:val="00713745"/>
    <w:rsid w:val="0071638D"/>
    <w:rsid w:val="00716A8D"/>
    <w:rsid w:val="007275B7"/>
    <w:rsid w:val="007468BF"/>
    <w:rsid w:val="00747EDA"/>
    <w:rsid w:val="00757439"/>
    <w:rsid w:val="00770F9D"/>
    <w:rsid w:val="00771D24"/>
    <w:rsid w:val="007740F6"/>
    <w:rsid w:val="00793499"/>
    <w:rsid w:val="007A0B46"/>
    <w:rsid w:val="007A13B5"/>
    <w:rsid w:val="007A59DA"/>
    <w:rsid w:val="007A727C"/>
    <w:rsid w:val="007A74BA"/>
    <w:rsid w:val="007B4A27"/>
    <w:rsid w:val="007C25E0"/>
    <w:rsid w:val="007C6D9B"/>
    <w:rsid w:val="007C6EC4"/>
    <w:rsid w:val="007D16AF"/>
    <w:rsid w:val="007E19FA"/>
    <w:rsid w:val="007E2995"/>
    <w:rsid w:val="007F0A10"/>
    <w:rsid w:val="007F0E0C"/>
    <w:rsid w:val="007F3BBE"/>
    <w:rsid w:val="00802270"/>
    <w:rsid w:val="00802FDE"/>
    <w:rsid w:val="00811F36"/>
    <w:rsid w:val="00814CBC"/>
    <w:rsid w:val="00820B8A"/>
    <w:rsid w:val="008232AA"/>
    <w:rsid w:val="0083139C"/>
    <w:rsid w:val="008328A5"/>
    <w:rsid w:val="0084079E"/>
    <w:rsid w:val="00845AFE"/>
    <w:rsid w:val="00852342"/>
    <w:rsid w:val="008526B5"/>
    <w:rsid w:val="008536AE"/>
    <w:rsid w:val="00853C14"/>
    <w:rsid w:val="00861F18"/>
    <w:rsid w:val="008665C4"/>
    <w:rsid w:val="00867890"/>
    <w:rsid w:val="00873ABE"/>
    <w:rsid w:val="00884467"/>
    <w:rsid w:val="008858B7"/>
    <w:rsid w:val="00891959"/>
    <w:rsid w:val="00892BB6"/>
    <w:rsid w:val="00896B9D"/>
    <w:rsid w:val="008A4959"/>
    <w:rsid w:val="008B0952"/>
    <w:rsid w:val="008B1933"/>
    <w:rsid w:val="008C5557"/>
    <w:rsid w:val="008C61C6"/>
    <w:rsid w:val="008C7137"/>
    <w:rsid w:val="008D1FD5"/>
    <w:rsid w:val="008D26A9"/>
    <w:rsid w:val="008F1D5B"/>
    <w:rsid w:val="008F2BC8"/>
    <w:rsid w:val="008F2EB1"/>
    <w:rsid w:val="009071F5"/>
    <w:rsid w:val="009162E0"/>
    <w:rsid w:val="00920853"/>
    <w:rsid w:val="00922366"/>
    <w:rsid w:val="009453A7"/>
    <w:rsid w:val="00946F02"/>
    <w:rsid w:val="009537C7"/>
    <w:rsid w:val="00971CD2"/>
    <w:rsid w:val="00976B88"/>
    <w:rsid w:val="00985E83"/>
    <w:rsid w:val="00990FFA"/>
    <w:rsid w:val="00997E78"/>
    <w:rsid w:val="009A1C8A"/>
    <w:rsid w:val="009A41E3"/>
    <w:rsid w:val="009B3A42"/>
    <w:rsid w:val="009B7DD1"/>
    <w:rsid w:val="009C74A3"/>
    <w:rsid w:val="009D4F0A"/>
    <w:rsid w:val="009D7A49"/>
    <w:rsid w:val="009E1AAD"/>
    <w:rsid w:val="009E5B59"/>
    <w:rsid w:val="00A04A2E"/>
    <w:rsid w:val="00A06476"/>
    <w:rsid w:val="00A37207"/>
    <w:rsid w:val="00A433F1"/>
    <w:rsid w:val="00A476B3"/>
    <w:rsid w:val="00A526FF"/>
    <w:rsid w:val="00A71FDC"/>
    <w:rsid w:val="00A75111"/>
    <w:rsid w:val="00A85EDE"/>
    <w:rsid w:val="00A85F21"/>
    <w:rsid w:val="00A86E21"/>
    <w:rsid w:val="00A92AE2"/>
    <w:rsid w:val="00A9468C"/>
    <w:rsid w:val="00AA0198"/>
    <w:rsid w:val="00AA0A04"/>
    <w:rsid w:val="00AA3B8C"/>
    <w:rsid w:val="00AB435B"/>
    <w:rsid w:val="00AC2F2C"/>
    <w:rsid w:val="00AD191F"/>
    <w:rsid w:val="00AD797A"/>
    <w:rsid w:val="00AE3784"/>
    <w:rsid w:val="00AE49C0"/>
    <w:rsid w:val="00AF5C2C"/>
    <w:rsid w:val="00AF7CDE"/>
    <w:rsid w:val="00B000FB"/>
    <w:rsid w:val="00B01916"/>
    <w:rsid w:val="00B026CE"/>
    <w:rsid w:val="00B0305F"/>
    <w:rsid w:val="00B0595C"/>
    <w:rsid w:val="00B11028"/>
    <w:rsid w:val="00B31BCF"/>
    <w:rsid w:val="00B42FF8"/>
    <w:rsid w:val="00B43ADE"/>
    <w:rsid w:val="00B708DD"/>
    <w:rsid w:val="00B71F56"/>
    <w:rsid w:val="00B72E36"/>
    <w:rsid w:val="00B762F7"/>
    <w:rsid w:val="00B81A2D"/>
    <w:rsid w:val="00B82CB4"/>
    <w:rsid w:val="00B84D06"/>
    <w:rsid w:val="00B91241"/>
    <w:rsid w:val="00B96313"/>
    <w:rsid w:val="00BA1D92"/>
    <w:rsid w:val="00BA31A4"/>
    <w:rsid w:val="00BA63E2"/>
    <w:rsid w:val="00BA650C"/>
    <w:rsid w:val="00BB2B28"/>
    <w:rsid w:val="00BB404C"/>
    <w:rsid w:val="00BB5289"/>
    <w:rsid w:val="00BB6681"/>
    <w:rsid w:val="00BC05E1"/>
    <w:rsid w:val="00BC1296"/>
    <w:rsid w:val="00BC34D6"/>
    <w:rsid w:val="00BC4F95"/>
    <w:rsid w:val="00BD2C78"/>
    <w:rsid w:val="00BE1667"/>
    <w:rsid w:val="00BF5704"/>
    <w:rsid w:val="00C004C1"/>
    <w:rsid w:val="00C10BE3"/>
    <w:rsid w:val="00C24B71"/>
    <w:rsid w:val="00C27B97"/>
    <w:rsid w:val="00C34F95"/>
    <w:rsid w:val="00C55B82"/>
    <w:rsid w:val="00C812F0"/>
    <w:rsid w:val="00C86395"/>
    <w:rsid w:val="00C9202E"/>
    <w:rsid w:val="00C92043"/>
    <w:rsid w:val="00C93F98"/>
    <w:rsid w:val="00CA53AE"/>
    <w:rsid w:val="00CA6253"/>
    <w:rsid w:val="00CA754F"/>
    <w:rsid w:val="00CA77B2"/>
    <w:rsid w:val="00CB314B"/>
    <w:rsid w:val="00CB5B05"/>
    <w:rsid w:val="00CB6B37"/>
    <w:rsid w:val="00CC0EF5"/>
    <w:rsid w:val="00CC6E0A"/>
    <w:rsid w:val="00CC7991"/>
    <w:rsid w:val="00CD0A83"/>
    <w:rsid w:val="00CD4F29"/>
    <w:rsid w:val="00CE2E56"/>
    <w:rsid w:val="00CE497B"/>
    <w:rsid w:val="00CF06B2"/>
    <w:rsid w:val="00CF65B7"/>
    <w:rsid w:val="00D043B1"/>
    <w:rsid w:val="00D05426"/>
    <w:rsid w:val="00D162E0"/>
    <w:rsid w:val="00D25F00"/>
    <w:rsid w:val="00D33290"/>
    <w:rsid w:val="00D35EFF"/>
    <w:rsid w:val="00D3700D"/>
    <w:rsid w:val="00D4405F"/>
    <w:rsid w:val="00D47610"/>
    <w:rsid w:val="00D50358"/>
    <w:rsid w:val="00D528D4"/>
    <w:rsid w:val="00D52F6F"/>
    <w:rsid w:val="00D572FE"/>
    <w:rsid w:val="00D57DD7"/>
    <w:rsid w:val="00D81910"/>
    <w:rsid w:val="00D83FB8"/>
    <w:rsid w:val="00D91D4A"/>
    <w:rsid w:val="00D9497D"/>
    <w:rsid w:val="00DB477A"/>
    <w:rsid w:val="00DB6351"/>
    <w:rsid w:val="00DC2A35"/>
    <w:rsid w:val="00DC2E21"/>
    <w:rsid w:val="00DC6F1A"/>
    <w:rsid w:val="00DE4E96"/>
    <w:rsid w:val="00DE5B33"/>
    <w:rsid w:val="00DF0B40"/>
    <w:rsid w:val="00E11B0B"/>
    <w:rsid w:val="00E14848"/>
    <w:rsid w:val="00E374B6"/>
    <w:rsid w:val="00E376F0"/>
    <w:rsid w:val="00E43C38"/>
    <w:rsid w:val="00E465B2"/>
    <w:rsid w:val="00E475DF"/>
    <w:rsid w:val="00E51A7F"/>
    <w:rsid w:val="00E52DAE"/>
    <w:rsid w:val="00E55E90"/>
    <w:rsid w:val="00E61E44"/>
    <w:rsid w:val="00E71B3F"/>
    <w:rsid w:val="00E74EB5"/>
    <w:rsid w:val="00E75812"/>
    <w:rsid w:val="00E76738"/>
    <w:rsid w:val="00E7761D"/>
    <w:rsid w:val="00E8195F"/>
    <w:rsid w:val="00E87CB8"/>
    <w:rsid w:val="00E93964"/>
    <w:rsid w:val="00E967CC"/>
    <w:rsid w:val="00EB7931"/>
    <w:rsid w:val="00ED59C5"/>
    <w:rsid w:val="00ED667C"/>
    <w:rsid w:val="00EF1F9B"/>
    <w:rsid w:val="00F01498"/>
    <w:rsid w:val="00F3008A"/>
    <w:rsid w:val="00F3247F"/>
    <w:rsid w:val="00F3297C"/>
    <w:rsid w:val="00F52E84"/>
    <w:rsid w:val="00F5720A"/>
    <w:rsid w:val="00F65781"/>
    <w:rsid w:val="00F65E91"/>
    <w:rsid w:val="00F7645C"/>
    <w:rsid w:val="00F842BB"/>
    <w:rsid w:val="00F92592"/>
    <w:rsid w:val="00FA1704"/>
    <w:rsid w:val="00FB40C7"/>
    <w:rsid w:val="00FB5B56"/>
    <w:rsid w:val="00FB6147"/>
    <w:rsid w:val="00FC29BE"/>
    <w:rsid w:val="00FC2F69"/>
    <w:rsid w:val="00FD4970"/>
    <w:rsid w:val="00FE10A0"/>
    <w:rsid w:val="00FE1216"/>
    <w:rsid w:val="00FE3845"/>
    <w:rsid w:val="00FE53A3"/>
    <w:rsid w:val="00FF3664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2BE2F3"/>
  <w15:docId w15:val="{3ECFC18D-769C-427D-80DA-8B345CE1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3FDC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9E5B59"/>
    <w:pPr>
      <w:keepNext/>
      <w:tabs>
        <w:tab w:val="left" w:pos="2880"/>
      </w:tabs>
      <w:spacing w:line="480" w:lineRule="auto"/>
      <w:ind w:left="-108"/>
      <w:jc w:val="both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9E5B59"/>
    <w:pPr>
      <w:keepNext/>
      <w:tabs>
        <w:tab w:val="left" w:pos="2880"/>
      </w:tabs>
      <w:spacing w:line="480" w:lineRule="auto"/>
      <w:ind w:left="-108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9E5B59"/>
    <w:pPr>
      <w:keepNext/>
      <w:spacing w:line="480" w:lineRule="auto"/>
      <w:ind w:firstLine="4320"/>
      <w:outlineLvl w:val="2"/>
    </w:pPr>
    <w:rPr>
      <w:b/>
      <w:bCs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9E5B59"/>
    <w:rPr>
      <w:b/>
    </w:rPr>
  </w:style>
  <w:style w:type="paragraph" w:styleId="Header">
    <w:name w:val="header"/>
    <w:basedOn w:val="Normal"/>
    <w:link w:val="HeaderChar"/>
    <w:uiPriority w:val="99"/>
    <w:rsid w:val="009E5B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5B59"/>
    <w:pPr>
      <w:tabs>
        <w:tab w:val="center" w:pos="4320"/>
        <w:tab w:val="right" w:pos="8640"/>
      </w:tabs>
    </w:pPr>
  </w:style>
  <w:style w:type="paragraph" w:customStyle="1" w:styleId="WfxFaxNum">
    <w:name w:val="WfxFaxNum"/>
    <w:basedOn w:val="Normal"/>
    <w:rsid w:val="009E5B59"/>
  </w:style>
  <w:style w:type="paragraph" w:customStyle="1" w:styleId="WfxTime">
    <w:name w:val="WfxTime"/>
    <w:basedOn w:val="Normal"/>
    <w:rsid w:val="009E5B59"/>
  </w:style>
  <w:style w:type="paragraph" w:customStyle="1" w:styleId="WfxDate">
    <w:name w:val="WfxDate"/>
    <w:basedOn w:val="Normal"/>
    <w:rsid w:val="009E5B59"/>
  </w:style>
  <w:style w:type="paragraph" w:customStyle="1" w:styleId="WfxRecipient">
    <w:name w:val="WfxRecipient"/>
    <w:basedOn w:val="Normal"/>
    <w:rsid w:val="009E5B59"/>
  </w:style>
  <w:style w:type="paragraph" w:customStyle="1" w:styleId="WfxCompany">
    <w:name w:val="WfxCompany"/>
    <w:basedOn w:val="Normal"/>
    <w:rsid w:val="009E5B59"/>
  </w:style>
  <w:style w:type="paragraph" w:customStyle="1" w:styleId="WfxSubject">
    <w:name w:val="WfxSubject"/>
    <w:basedOn w:val="Normal"/>
    <w:rsid w:val="009E5B59"/>
  </w:style>
  <w:style w:type="paragraph" w:customStyle="1" w:styleId="WfxKeyword">
    <w:name w:val="WfxKeyword"/>
    <w:basedOn w:val="Normal"/>
    <w:rsid w:val="009E5B59"/>
  </w:style>
  <w:style w:type="paragraph" w:customStyle="1" w:styleId="WfxBillCode">
    <w:name w:val="WfxBillCode"/>
    <w:basedOn w:val="Normal"/>
    <w:rsid w:val="009E5B59"/>
  </w:style>
  <w:style w:type="character" w:styleId="PageNumber">
    <w:name w:val="page number"/>
    <w:basedOn w:val="DefaultParagraphFont"/>
    <w:rsid w:val="009E5B59"/>
  </w:style>
  <w:style w:type="character" w:styleId="LineNumber">
    <w:name w:val="line number"/>
    <w:basedOn w:val="DefaultParagraphFont"/>
    <w:rsid w:val="009E5B59"/>
  </w:style>
  <w:style w:type="table" w:styleId="TableGrid">
    <w:name w:val="Table Grid"/>
    <w:basedOn w:val="TableNormal"/>
    <w:rsid w:val="00F842B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F65B7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04A2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OS%20-%20Office%20Main\Templates\Templates\Cover-Bodywire.E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BD4CBC6D93942BC385F1679152F2B" ma:contentTypeVersion="9" ma:contentTypeDescription="Create a new document." ma:contentTypeScope="" ma:versionID="3d338bbb551e80cebf0f73928d490c2f">
  <xsd:schema xmlns:xsd="http://www.w3.org/2001/XMLSchema" xmlns:xs="http://www.w3.org/2001/XMLSchema" xmlns:p="http://schemas.microsoft.com/office/2006/metadata/properties" xmlns:ns3="e153c013-2dff-49ee-a0ff-dd71fe7ef291" xmlns:ns4="d757d669-56df-45b9-92af-ec198f54453e" targetNamespace="http://schemas.microsoft.com/office/2006/metadata/properties" ma:root="true" ma:fieldsID="0eab9ea81c7d2015a301c9a07f7f83a6" ns3:_="" ns4:_="">
    <xsd:import namespace="e153c013-2dff-49ee-a0ff-dd71fe7ef291"/>
    <xsd:import namespace="d757d669-56df-45b9-92af-ec198f5445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3c013-2dff-49ee-a0ff-dd71fe7ef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7d669-56df-45b9-92af-ec198f5445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53c013-2dff-49ee-a0ff-dd71fe7ef291" xsi:nil="true"/>
  </documentManagement>
</p:properties>
</file>

<file path=customXml/itemProps1.xml><?xml version="1.0" encoding="utf-8"?>
<ds:datastoreItem xmlns:ds="http://schemas.openxmlformats.org/officeDocument/2006/customXml" ds:itemID="{050957B3-B72D-45DB-98DC-E2177F8A83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0F6204-0197-4FB3-BAA1-E02F915F7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3c013-2dff-49ee-a0ff-dd71fe7ef291"/>
    <ds:schemaRef ds:uri="d757d669-56df-45b9-92af-ec198f544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47E70D-4C8E-4583-A8C3-AA9923C87E8B}">
  <ds:schemaRefs>
    <ds:schemaRef ds:uri="http://schemas.microsoft.com/office/2006/metadata/properties"/>
    <ds:schemaRef ds:uri="http://schemas.microsoft.com/office/infopath/2007/PartnerControls"/>
    <ds:schemaRef ds:uri="e153c013-2dff-49ee-a0ff-dd71fe7ef2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Cover-Bodywire.Eng</Template>
  <TotalTime>7</TotalTime>
  <Pages>2</Pages>
  <Words>47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No:			«Case»</vt:lpstr>
    </vt:vector>
  </TitlesOfParts>
  <Company>Dell Computer Corporation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No:			«Case»</dc:title>
  <dc:creator>Martin Valencia</dc:creator>
  <cp:lastModifiedBy>Serge Proskuryakov</cp:lastModifiedBy>
  <cp:revision>16</cp:revision>
  <cp:lastPrinted>1998-04-09T23:00:00Z</cp:lastPrinted>
  <dcterms:created xsi:type="dcterms:W3CDTF">2025-08-08T17:02:00Z</dcterms:created>
  <dcterms:modified xsi:type="dcterms:W3CDTF">2025-08-08T18:44:00Z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ac2b5d-a86f-4599-9ffb-414f233fc509_Enabled">
    <vt:lpwstr>true</vt:lpwstr>
  </property>
  <property fmtid="{D5CDD505-2E9C-101B-9397-08002B2CF9AE}" pid="3" name="MSIP_Label_9eac2b5d-a86f-4599-9ffb-414f233fc509_SetDate">
    <vt:lpwstr>2021-09-13T05:32:53Z</vt:lpwstr>
  </property>
  <property fmtid="{D5CDD505-2E9C-101B-9397-08002B2CF9AE}" pid="4" name="MSIP_Label_9eac2b5d-a86f-4599-9ffb-414f233fc509_Method">
    <vt:lpwstr>Privileged</vt:lpwstr>
  </property>
  <property fmtid="{D5CDD505-2E9C-101B-9397-08002B2CF9AE}" pid="5" name="MSIP_Label_9eac2b5d-a86f-4599-9ffb-414f233fc509_Name">
    <vt:lpwstr>Unrestricted</vt:lpwstr>
  </property>
  <property fmtid="{D5CDD505-2E9C-101B-9397-08002B2CF9AE}" pid="6" name="MSIP_Label_9eac2b5d-a86f-4599-9ffb-414f233fc509_SiteId">
    <vt:lpwstr>9b029e40-8b4c-47ca-ad00-cc343acebd59</vt:lpwstr>
  </property>
  <property fmtid="{D5CDD505-2E9C-101B-9397-08002B2CF9AE}" pid="7" name="MSIP_Label_9eac2b5d-a86f-4599-9ffb-414f233fc509_ActionId">
    <vt:lpwstr>c8b0477e-bdd9-4eb4-a199-603d680823f1</vt:lpwstr>
  </property>
  <property fmtid="{D5CDD505-2E9C-101B-9397-08002B2CF9AE}" pid="8" name="MSIP_Label_9eac2b5d-a86f-4599-9ffb-414f233fc509_ContentBits">
    <vt:lpwstr>0</vt:lpwstr>
  </property>
  <property fmtid="{D5CDD505-2E9C-101B-9397-08002B2CF9AE}" pid="9" name="ContentTypeId">
    <vt:lpwstr>0x01010026ABD4CBC6D93942BC385F1679152F2B</vt:lpwstr>
  </property>
</Properties>
</file>